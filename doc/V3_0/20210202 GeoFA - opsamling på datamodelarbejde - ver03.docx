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AA74" w14:textId="71328AE4" w:rsidR="0074082B" w:rsidRPr="0074082B" w:rsidRDefault="00195EB0" w:rsidP="0074082B">
      <w:pPr>
        <w:jc w:val="right"/>
      </w:pPr>
      <w:r>
        <w:t>2</w:t>
      </w:r>
      <w:r w:rsidR="0074082B" w:rsidRPr="0074082B">
        <w:t xml:space="preserve">. </w:t>
      </w:r>
      <w:r w:rsidR="00D22BEF">
        <w:t>februa</w:t>
      </w:r>
      <w:r w:rsidR="007A5854">
        <w:t>r</w:t>
      </w:r>
      <w:r w:rsidR="0078795E">
        <w:t xml:space="preserve"> </w:t>
      </w:r>
      <w:r w:rsidR="0074082B" w:rsidRPr="0074082B">
        <w:t>20</w:t>
      </w:r>
      <w:r w:rsidR="0078795E">
        <w:t>2</w:t>
      </w:r>
      <w:r w:rsidR="00D22BEF">
        <w:t>1</w:t>
      </w:r>
    </w:p>
    <w:p w14:paraId="0C5C0AE3" w14:textId="6292D86D" w:rsidR="0074082B" w:rsidRPr="00CA18AD" w:rsidRDefault="00CA18AD" w:rsidP="0074082B">
      <w:pPr>
        <w:spacing w:after="0"/>
        <w:rPr>
          <w:b/>
          <w:bCs/>
          <w:sz w:val="44"/>
          <w:szCs w:val="40"/>
        </w:rPr>
      </w:pPr>
      <w:proofErr w:type="spellStart"/>
      <w:r w:rsidRPr="00CA18AD">
        <w:rPr>
          <w:b/>
          <w:bCs/>
          <w:sz w:val="44"/>
          <w:szCs w:val="40"/>
        </w:rPr>
        <w:t>GeoFA</w:t>
      </w:r>
      <w:proofErr w:type="spellEnd"/>
      <w:r w:rsidRPr="00CA18AD">
        <w:rPr>
          <w:b/>
          <w:bCs/>
          <w:sz w:val="44"/>
          <w:szCs w:val="40"/>
        </w:rPr>
        <w:t xml:space="preserve"> – opsamling på datamodelarbejde</w:t>
      </w:r>
    </w:p>
    <w:p w14:paraId="4564A350" w14:textId="6662B5F1" w:rsidR="00C60F7A" w:rsidRDefault="0078795E" w:rsidP="00810A57">
      <w:r>
        <w:t xml:space="preserve">I dette dokument </w:t>
      </w:r>
      <w:r w:rsidR="00CA18AD">
        <w:t xml:space="preserve">samler op på arbejde udført </w:t>
      </w:r>
      <w:r w:rsidR="004A5AEC">
        <w:t xml:space="preserve">af Jesper Gaardboe Jensen, Geo Fyn, </w:t>
      </w:r>
      <w:r w:rsidR="00CA18AD">
        <w:t>i november-</w:t>
      </w:r>
      <w:r w:rsidR="008F214B">
        <w:t>februar</w:t>
      </w:r>
      <w:r w:rsidR="00CA18AD">
        <w:t xml:space="preserve"> 202</w:t>
      </w:r>
      <w:r w:rsidR="008F214B">
        <w:t>1</w:t>
      </w:r>
      <w:r w:rsidR="00676211">
        <w:t xml:space="preserve">, hvor </w:t>
      </w:r>
      <w:proofErr w:type="spellStart"/>
      <w:r w:rsidR="00676211">
        <w:t>GeoFA</w:t>
      </w:r>
      <w:proofErr w:type="spellEnd"/>
      <w:r w:rsidR="00676211">
        <w:t xml:space="preserve"> specifikationen er sammenlignet med hhv. GitHub/scripts</w:t>
      </w:r>
      <w:r w:rsidR="004B6B37">
        <w:t xml:space="preserve"> og implementeret database.</w:t>
      </w:r>
    </w:p>
    <w:p w14:paraId="583FB083" w14:textId="77511A9D" w:rsidR="00F36597" w:rsidRPr="00F1351F" w:rsidRDefault="00F36597" w:rsidP="00810A57">
      <w:r>
        <w:t>Dokumentet kan betra</w:t>
      </w:r>
      <w:r w:rsidRPr="00F1351F">
        <w:t>gtes som en checkliste for de ændringer</w:t>
      </w:r>
      <w:r w:rsidR="00195EB0" w:rsidRPr="00F1351F">
        <w:t>,</w:t>
      </w:r>
      <w:r w:rsidRPr="00F1351F">
        <w:t xml:space="preserve"> der skal udføres i hhv. </w:t>
      </w:r>
      <w:r w:rsidR="00195EB0" w:rsidRPr="00F1351F">
        <w:t>scripts, implementeret database og specifikation.</w:t>
      </w:r>
    </w:p>
    <w:p w14:paraId="7D76EAFF" w14:textId="2E810633" w:rsidR="00195EB0" w:rsidRPr="00F1351F" w:rsidRDefault="00195EB0" w:rsidP="00810A57">
      <w:r w:rsidRPr="00F1351F">
        <w:t>Med dokumentet følger en ny version af specifikationen ”</w:t>
      </w:r>
      <w:r w:rsidR="00F1351F" w:rsidRPr="00F1351F">
        <w:t>FKG datamodellen - Version 2 6 0 2- rettet 202</w:t>
      </w:r>
      <w:r w:rsidR="00D22BEF">
        <w:t>10202</w:t>
      </w:r>
      <w:r w:rsidR="00F1351F" w:rsidRPr="00F1351F">
        <w:t>.docx</w:t>
      </w:r>
      <w:r w:rsidRPr="00F1351F">
        <w:t>”.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0"/>
          <w:szCs w:val="17"/>
          <w:lang w:eastAsia="ja-JP"/>
        </w:rPr>
        <w:id w:val="-12945988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8B4687" w14:textId="5ADC8870" w:rsidR="00A252A0" w:rsidRPr="00A252A0" w:rsidRDefault="00A252A0">
          <w:pPr>
            <w:pStyle w:val="Overskrift"/>
            <w:rPr>
              <w:rStyle w:val="Overskrift1Tegn"/>
              <w:b/>
              <w:bCs/>
              <w:color w:val="auto"/>
            </w:rPr>
          </w:pPr>
          <w:r w:rsidRPr="00A252A0">
            <w:rPr>
              <w:rStyle w:val="Overskrift1Tegn"/>
              <w:b/>
              <w:bCs/>
              <w:color w:val="auto"/>
            </w:rPr>
            <w:t>Indhold</w:t>
          </w:r>
        </w:p>
        <w:p w14:paraId="59EDE093" w14:textId="40D5A00F" w:rsidR="0005753D" w:rsidRDefault="00A252A0">
          <w:pPr>
            <w:pStyle w:val="Indholdsfortegnelse1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52053" w:history="1">
            <w:r w:rsidR="0005753D" w:rsidRPr="009544EE">
              <w:rPr>
                <w:rStyle w:val="Hyperlink"/>
                <w:noProof/>
              </w:rPr>
              <w:t>Baggrundsmateriale</w:t>
            </w:r>
            <w:r w:rsidR="0005753D">
              <w:rPr>
                <w:noProof/>
                <w:webHidden/>
              </w:rPr>
              <w:tab/>
            </w:r>
            <w:r w:rsidR="0005753D">
              <w:rPr>
                <w:noProof/>
                <w:webHidden/>
              </w:rPr>
              <w:fldChar w:fldCharType="begin"/>
            </w:r>
            <w:r w:rsidR="0005753D">
              <w:rPr>
                <w:noProof/>
                <w:webHidden/>
              </w:rPr>
              <w:instrText xml:space="preserve"> PAGEREF _Toc63352053 \h </w:instrText>
            </w:r>
            <w:r w:rsidR="0005753D">
              <w:rPr>
                <w:noProof/>
                <w:webHidden/>
              </w:rPr>
            </w:r>
            <w:r w:rsidR="0005753D">
              <w:rPr>
                <w:noProof/>
                <w:webHidden/>
              </w:rPr>
              <w:fldChar w:fldCharType="separate"/>
            </w:r>
            <w:r w:rsidR="0005753D">
              <w:rPr>
                <w:noProof/>
                <w:webHidden/>
              </w:rPr>
              <w:t>1</w:t>
            </w:r>
            <w:r w:rsidR="0005753D">
              <w:rPr>
                <w:noProof/>
                <w:webHidden/>
              </w:rPr>
              <w:fldChar w:fldCharType="end"/>
            </w:r>
          </w:hyperlink>
        </w:p>
        <w:p w14:paraId="15CD594C" w14:textId="0BD33F13" w:rsidR="0005753D" w:rsidRDefault="0005753D">
          <w:pPr>
            <w:pStyle w:val="Indholdsfortegnelse1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4" w:history="1">
            <w:r w:rsidRPr="009544EE">
              <w:rPr>
                <w:rStyle w:val="Hyperlink"/>
                <w:noProof/>
              </w:rPr>
              <w:t>Overblik over specifikation, scripts og implementeret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6FB0" w14:textId="584E7D5B" w:rsidR="0005753D" w:rsidRDefault="0005753D">
          <w:pPr>
            <w:pStyle w:val="Indholdsfortegnelse1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5" w:history="1">
            <w:r w:rsidRPr="009544EE">
              <w:rPr>
                <w:rStyle w:val="Hyperlink"/>
                <w:noProof/>
              </w:rPr>
              <w:t>Ændringer til scripts/implementeret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5375" w14:textId="78A53186" w:rsidR="0005753D" w:rsidRDefault="0005753D">
          <w:pPr>
            <w:pStyle w:val="Indholdsfortegnelse2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6" w:history="1">
            <w:r w:rsidRPr="009544EE">
              <w:rPr>
                <w:rStyle w:val="Hyperlink"/>
                <w:noProof/>
              </w:rPr>
              <w:t>Ændringer til Felter i generel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82E6" w14:textId="0824C089" w:rsidR="0005753D" w:rsidRDefault="0005753D">
          <w:pPr>
            <w:pStyle w:val="Indholdsfortegnelse2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7" w:history="1">
            <w:r w:rsidRPr="009544EE">
              <w:rPr>
                <w:rStyle w:val="Hyperlink"/>
                <w:noProof/>
              </w:rPr>
              <w:t>Ændringer til Kodelister (generel datamodel)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A8C3" w14:textId="7E3CCDDC" w:rsidR="0005753D" w:rsidRDefault="0005753D">
          <w:pPr>
            <w:pStyle w:val="Indholdsfortegnelse2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8" w:history="1">
            <w:r w:rsidRPr="009544EE">
              <w:rPr>
                <w:rStyle w:val="Hyperlink"/>
                <w:noProof/>
              </w:rPr>
              <w:t>Ændringer til Standardiserede felter til de temaspecifikke datamodeller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40BE" w14:textId="2FA87884" w:rsidR="0005753D" w:rsidRDefault="0005753D">
          <w:pPr>
            <w:pStyle w:val="Indholdsfortegnelse2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59" w:history="1">
            <w:r w:rsidRPr="009544EE">
              <w:rPr>
                <w:rStyle w:val="Hyperlink"/>
                <w:noProof/>
              </w:rPr>
              <w:t>Ændringer til Temaspecifik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952F" w14:textId="07B13A58" w:rsidR="0005753D" w:rsidRDefault="0005753D">
          <w:pPr>
            <w:pStyle w:val="Indholdsfortegnelse1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60" w:history="1">
            <w:r w:rsidRPr="009544EE">
              <w:rPr>
                <w:rStyle w:val="Hyperlink"/>
                <w:noProof/>
              </w:rPr>
              <w:t>Ændringer til specifikationen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15F4" w14:textId="74DD7632" w:rsidR="0005753D" w:rsidRDefault="0005753D">
          <w:pPr>
            <w:pStyle w:val="Indholdsfortegnelse1"/>
            <w:tabs>
              <w:tab w:val="right" w:leader="dot" w:pos="9350"/>
            </w:tabs>
            <w:rPr>
              <w:noProof/>
              <w:sz w:val="22"/>
              <w:szCs w:val="22"/>
              <w:lang w:eastAsia="da-DK"/>
            </w:rPr>
          </w:pPr>
          <w:hyperlink w:anchor="_Toc63352061" w:history="1">
            <w:r w:rsidRPr="009544EE">
              <w:rPr>
                <w:rStyle w:val="Hyperlink"/>
                <w:noProof/>
              </w:rPr>
              <w:t>Andet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6198" w14:textId="0665D815" w:rsidR="00A252A0" w:rsidRDefault="00A252A0" w:rsidP="00A252A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5605DB4" w14:textId="0AAC6F9F" w:rsidR="003E46A3" w:rsidRDefault="00F1351F" w:rsidP="003E46A3">
      <w:pPr>
        <w:pStyle w:val="Overskrift1"/>
      </w:pPr>
      <w:bookmarkStart w:id="0" w:name="_Toc63352053"/>
      <w:r>
        <w:t>Baggrundsmateriale</w:t>
      </w:r>
      <w:bookmarkEnd w:id="0"/>
    </w:p>
    <w:p w14:paraId="28A72E9C" w14:textId="0A56282E" w:rsidR="00417C3B" w:rsidRDefault="00417C3B" w:rsidP="00CA0D35">
      <w:pPr>
        <w:pStyle w:val="Listeafsnit"/>
        <w:numPr>
          <w:ilvl w:val="0"/>
          <w:numId w:val="2"/>
        </w:numPr>
      </w:pPr>
      <w:r w:rsidRPr="0089427D">
        <w:t>FKG datamodellen – version 2.6.0.2</w:t>
      </w:r>
      <w:r>
        <w:t xml:space="preserve">, sidste </w:t>
      </w:r>
      <w:r w:rsidRPr="0089427D">
        <w:t>revisionsdato</w:t>
      </w:r>
      <w:r>
        <w:t xml:space="preserve"> den </w:t>
      </w:r>
      <w:r w:rsidRPr="0089427D">
        <w:t>14. juni 2016</w:t>
      </w:r>
      <w:r w:rsidR="00C440B8">
        <w:t>.</w:t>
      </w:r>
    </w:p>
    <w:p w14:paraId="6A20AC6B" w14:textId="77777777" w:rsidR="00FA57F6" w:rsidRDefault="00FA57F6" w:rsidP="00CA0D35">
      <w:pPr>
        <w:pStyle w:val="Listeafsnit"/>
        <w:numPr>
          <w:ilvl w:val="0"/>
          <w:numId w:val="2"/>
        </w:numPr>
        <w:spacing w:after="120" w:line="259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Dokumentation af billedunderstøttelse (”</w:t>
      </w:r>
      <w:r w:rsidRPr="00045CAE">
        <w:rPr>
          <w:rFonts w:ascii="Century Gothic" w:hAnsi="Century Gothic"/>
          <w:szCs w:val="20"/>
        </w:rPr>
        <w:t>FKG billedunderstøttelse 20200207.docx</w:t>
      </w:r>
      <w:r>
        <w:rPr>
          <w:rFonts w:ascii="Century Gothic" w:hAnsi="Century Gothic"/>
          <w:szCs w:val="20"/>
        </w:rPr>
        <w:t>”)</w:t>
      </w:r>
    </w:p>
    <w:p w14:paraId="5C474415" w14:textId="6B3FF269" w:rsidR="003057EF" w:rsidRDefault="003057EF" w:rsidP="00CA0D35">
      <w:pPr>
        <w:pStyle w:val="Listeafsnit"/>
        <w:numPr>
          <w:ilvl w:val="0"/>
          <w:numId w:val="2"/>
        </w:numPr>
      </w:pPr>
      <w:r>
        <w:t xml:space="preserve">GitHub og scripts, </w:t>
      </w:r>
      <w:r w:rsidRPr="003057EF">
        <w:t>https://github.com/OpenFKG/fkg-postgresql</w:t>
      </w:r>
    </w:p>
    <w:p w14:paraId="58A3A8D2" w14:textId="00A8AF7F" w:rsidR="00B355AE" w:rsidRDefault="00B355AE" w:rsidP="00CA0D35">
      <w:pPr>
        <w:pStyle w:val="Listeafsnit"/>
        <w:numPr>
          <w:ilvl w:val="0"/>
          <w:numId w:val="2"/>
        </w:numPr>
      </w:pPr>
      <w:r>
        <w:t xml:space="preserve">Møde afholdt den </w:t>
      </w:r>
      <w:r w:rsidR="00AB1038">
        <w:t>10</w:t>
      </w:r>
      <w:r>
        <w:t xml:space="preserve">. </w:t>
      </w:r>
      <w:r w:rsidR="00AB1038">
        <w:t xml:space="preserve">december </w:t>
      </w:r>
      <w:r>
        <w:t>2020 med relevante personer fra KL, Naturstyrelsen og kommuner</w:t>
      </w:r>
      <w:r w:rsidR="00327AEE">
        <w:t>, hvor formålet var at få ændringsønsker indsamlet.</w:t>
      </w:r>
    </w:p>
    <w:p w14:paraId="1990661F" w14:textId="21ED4719" w:rsidR="00B355AE" w:rsidRDefault="00B355AE" w:rsidP="00CA0D35">
      <w:pPr>
        <w:pStyle w:val="Listeafsnit"/>
        <w:numPr>
          <w:ilvl w:val="0"/>
          <w:numId w:val="2"/>
        </w:numPr>
      </w:pPr>
      <w:r>
        <w:t xml:space="preserve">Møde afholdt den 17. december 2020 med relevante personer fra KL, </w:t>
      </w:r>
      <w:proofErr w:type="spellStart"/>
      <w:r>
        <w:t>MapCentia</w:t>
      </w:r>
      <w:proofErr w:type="spellEnd"/>
      <w:r>
        <w:t xml:space="preserve"> og </w:t>
      </w:r>
      <w:proofErr w:type="spellStart"/>
      <w:r>
        <w:t>Septima</w:t>
      </w:r>
      <w:proofErr w:type="spellEnd"/>
      <w:r w:rsidR="00327AEE">
        <w:t xml:space="preserve">, hvor formålet var at få </w:t>
      </w:r>
      <w:r w:rsidR="00295400">
        <w:t>dannet et samlet overblik over de seneste års arbejde med</w:t>
      </w:r>
      <w:r w:rsidR="00417C3B">
        <w:t xml:space="preserve"> </w:t>
      </w:r>
      <w:r w:rsidR="00295400">
        <w:t>specifikation, scripts og implementeret database.</w:t>
      </w:r>
    </w:p>
    <w:p w14:paraId="0EA9210A" w14:textId="77777777" w:rsidR="008052C3" w:rsidRDefault="008052C3">
      <w:pPr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1FA6F112" w14:textId="44871E7B" w:rsidR="008D56AD" w:rsidRDefault="008D56AD" w:rsidP="008D56AD">
      <w:pPr>
        <w:pStyle w:val="Overskrift1"/>
      </w:pPr>
      <w:bookmarkStart w:id="1" w:name="_Toc63352054"/>
      <w:r>
        <w:lastRenderedPageBreak/>
        <w:t>Overblik over specifikation, scripts og implementeret database</w:t>
      </w:r>
      <w:bookmarkEnd w:id="1"/>
    </w:p>
    <w:p w14:paraId="7FBE5EDA" w14:textId="0331C1E1" w:rsidR="00E6720B" w:rsidRDefault="00E6720B" w:rsidP="008D56AD">
      <w:r>
        <w:t xml:space="preserve">Det er de seneste år gået meget stærkt med udviklingen af datamodellen, bl.a. i forbindelse med arbejdet med skoledistrikter, friluftsdata og </w:t>
      </w:r>
      <w:r w:rsidR="00781428">
        <w:t xml:space="preserve">muligheden for at understøtte </w:t>
      </w:r>
      <w:r w:rsidR="007A7E57">
        <w:t>billed</w:t>
      </w:r>
      <w:r w:rsidR="00781428">
        <w:t>er</w:t>
      </w:r>
      <w:r w:rsidR="007A7E57">
        <w:t>.</w:t>
      </w:r>
    </w:p>
    <w:p w14:paraId="3813514D" w14:textId="76B6AEEC" w:rsidR="007A7E57" w:rsidRDefault="00A932C8" w:rsidP="00A932C8">
      <w:pPr>
        <w:jc w:val="center"/>
      </w:pPr>
      <w:r>
        <w:rPr>
          <w:noProof/>
        </w:rPr>
        <w:drawing>
          <wp:inline distT="0" distB="0" distL="0" distR="0" wp14:anchorId="4878C739" wp14:editId="504E2924">
            <wp:extent cx="5470354" cy="3408883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01" cy="34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A717" w14:textId="60550B48" w:rsidR="007A7E57" w:rsidRDefault="008D6DAF" w:rsidP="008D56AD">
      <w:r>
        <w:t xml:space="preserve">Der blev derfor indkaldt til et </w:t>
      </w:r>
      <w:r w:rsidR="007A7E57">
        <w:t>møde</w:t>
      </w:r>
      <w:r>
        <w:t xml:space="preserve">, hvor </w:t>
      </w:r>
      <w:r w:rsidR="008D56AD">
        <w:t>KL</w:t>
      </w:r>
      <w:r w:rsidR="00F943FD">
        <w:t xml:space="preserve"> (herunder tidligere projektleder i </w:t>
      </w:r>
      <w:proofErr w:type="spellStart"/>
      <w:r w:rsidR="00F943FD">
        <w:t>GeoFA</w:t>
      </w:r>
      <w:proofErr w:type="spellEnd"/>
      <w:r w:rsidR="00F943FD">
        <w:t xml:space="preserve"> projektet), samt leverandørerne </w:t>
      </w:r>
      <w:proofErr w:type="spellStart"/>
      <w:r w:rsidR="00F943FD">
        <w:t>MapCentia</w:t>
      </w:r>
      <w:proofErr w:type="spellEnd"/>
      <w:r w:rsidR="00F943FD">
        <w:t xml:space="preserve"> og </w:t>
      </w:r>
      <w:proofErr w:type="spellStart"/>
      <w:r w:rsidR="00F943FD">
        <w:t>Septima</w:t>
      </w:r>
      <w:proofErr w:type="spellEnd"/>
      <w:r>
        <w:t xml:space="preserve"> deltog, der h</w:t>
      </w:r>
      <w:r w:rsidR="001F52EB">
        <w:t>ar været meget involverede</w:t>
      </w:r>
      <w:r w:rsidR="007A7E57">
        <w:t xml:space="preserve">. </w:t>
      </w:r>
    </w:p>
    <w:p w14:paraId="26CD40A2" w14:textId="5C12D9EF" w:rsidR="008D56AD" w:rsidRDefault="007A7E57" w:rsidP="008D56AD">
      <w:r>
        <w:t>På mødet</w:t>
      </w:r>
      <w:r w:rsidR="00F943FD">
        <w:t xml:space="preserve"> kom det frem</w:t>
      </w:r>
      <w:r>
        <w:t>,</w:t>
      </w:r>
      <w:r w:rsidR="00F943FD">
        <w:t xml:space="preserve"> at </w:t>
      </w:r>
      <w:r w:rsidR="000453AB">
        <w:t>GitHub/scripts og implementeret database er ens/synkroniserede.</w:t>
      </w:r>
    </w:p>
    <w:p w14:paraId="0C9B748B" w14:textId="4CF37512" w:rsidR="000453AB" w:rsidRDefault="0079239B" w:rsidP="008D56AD">
      <w:r>
        <w:t>Det blev anbefalet</w:t>
      </w:r>
      <w:r w:rsidR="00760641">
        <w:t>,</w:t>
      </w:r>
      <w:r>
        <w:t xml:space="preserve"> at specifikation bør sammenholdes med scripts</w:t>
      </w:r>
      <w:r w:rsidR="00760641">
        <w:t xml:space="preserve">, da det er lang tid siden der er lavet en sådan gennemgang. </w:t>
      </w:r>
      <w:r w:rsidR="00E6720B">
        <w:t>Uoverensstemmelser bør samles op i et update-script, der kan implementeres på databasen.</w:t>
      </w:r>
    </w:p>
    <w:p w14:paraId="3E50F57A" w14:textId="77777777" w:rsidR="00FC0489" w:rsidRDefault="00FC0489" w:rsidP="008D56AD"/>
    <w:p w14:paraId="3856E14E" w14:textId="757E9535" w:rsidR="00C440B8" w:rsidRDefault="00C440B8" w:rsidP="00C440B8">
      <w:pPr>
        <w:pStyle w:val="Overskrift1"/>
      </w:pPr>
      <w:bookmarkStart w:id="2" w:name="_Toc63352055"/>
      <w:r>
        <w:t>Ændring</w:t>
      </w:r>
      <w:r w:rsidR="00402CF1">
        <w:t>er</w:t>
      </w:r>
      <w:r w:rsidR="003F0810">
        <w:t xml:space="preserve"> til scripts/implementeret database</w:t>
      </w:r>
      <w:bookmarkEnd w:id="2"/>
    </w:p>
    <w:p w14:paraId="70686740" w14:textId="262E0C1C" w:rsidR="00B17A70" w:rsidRPr="00B17A70" w:rsidRDefault="00B17A70" w:rsidP="00B17A70">
      <w:r>
        <w:t xml:space="preserve">Udover </w:t>
      </w:r>
      <w:r w:rsidR="00515DFA">
        <w:t xml:space="preserve">markerede ændringer i specifikationen med </w:t>
      </w:r>
      <w:r w:rsidR="00515DFA" w:rsidRPr="004851E6">
        <w:rPr>
          <w:b/>
          <w:bCs/>
          <w:color w:val="0070C0"/>
        </w:rPr>
        <w:t>blå</w:t>
      </w:r>
      <w:r w:rsidR="00515DFA" w:rsidRPr="000055FB">
        <w:rPr>
          <w:color w:val="0070C0"/>
        </w:rPr>
        <w:t xml:space="preserve"> </w:t>
      </w:r>
      <w:r w:rsidR="00515DFA">
        <w:t xml:space="preserve">og </w:t>
      </w:r>
      <w:r w:rsidR="00515DFA" w:rsidRPr="004851E6">
        <w:rPr>
          <w:b/>
          <w:bCs/>
          <w:color w:val="FF0000"/>
        </w:rPr>
        <w:t>rød</w:t>
      </w:r>
      <w:r w:rsidR="00515DFA" w:rsidRPr="000055FB">
        <w:rPr>
          <w:color w:val="FF0000"/>
        </w:rPr>
        <w:t xml:space="preserve"> </w:t>
      </w:r>
      <w:r w:rsidR="00515DFA">
        <w:t>skrift, så er der indsamlet følgende ønsker</w:t>
      </w:r>
      <w:r w:rsidR="0077349D">
        <w:t xml:space="preserve">, der er markeret med farven </w:t>
      </w:r>
      <w:r w:rsidR="0077349D" w:rsidRPr="004851E6">
        <w:rPr>
          <w:b/>
          <w:bCs/>
          <w:color w:val="E36C0A"/>
        </w:rPr>
        <w:t>orange</w:t>
      </w:r>
      <w:r w:rsidR="0077349D" w:rsidRPr="004851E6">
        <w:rPr>
          <w:color w:val="F79646"/>
        </w:rPr>
        <w:t xml:space="preserve"> </w:t>
      </w:r>
      <w:r w:rsidR="0077349D">
        <w:t>i specifikationen</w:t>
      </w:r>
      <w:r w:rsidR="004851E6">
        <w:t xml:space="preserve"> og dette dokument</w:t>
      </w:r>
      <w:r w:rsidR="00515DFA">
        <w:t>.</w:t>
      </w:r>
    </w:p>
    <w:p w14:paraId="5F959C49" w14:textId="365E9EFA" w:rsidR="00C70C19" w:rsidRPr="007B77CD" w:rsidRDefault="00C70C19" w:rsidP="003F0810">
      <w:pPr>
        <w:pStyle w:val="Overskrift2"/>
      </w:pPr>
      <w:bookmarkStart w:id="3" w:name="_Toc63352056"/>
      <w:r>
        <w:t xml:space="preserve">Ændringer til </w:t>
      </w:r>
      <w:r w:rsidR="0042048C">
        <w:t>Felter i g</w:t>
      </w:r>
      <w:r>
        <w:t>enerel</w:t>
      </w:r>
      <w:r w:rsidR="0042048C">
        <w:t xml:space="preserve"> datamodel</w:t>
      </w:r>
      <w:bookmarkEnd w:id="3"/>
    </w:p>
    <w:p w14:paraId="09998DBD" w14:textId="77777777" w:rsidR="00C70C19" w:rsidRPr="004851E6" w:rsidRDefault="00C70C19" w:rsidP="00C70C19">
      <w:r w:rsidRPr="004851E6">
        <w:t>De Generelle felter er listet og beskrevet side 12-14 i specifikationen.</w:t>
      </w:r>
    </w:p>
    <w:p w14:paraId="62DF50BE" w14:textId="6D7DDB78" w:rsidR="00C70C19" w:rsidRDefault="00C70C19" w:rsidP="00C70C19">
      <w:r>
        <w:t xml:space="preserve">Her skal laves følgende </w:t>
      </w:r>
      <w:r w:rsidR="00D478AD">
        <w:t>scripts/</w:t>
      </w:r>
      <w:r>
        <w:t>database-ændringer:</w:t>
      </w:r>
    </w:p>
    <w:p w14:paraId="2C2974FF" w14:textId="4996F7AB" w:rsidR="00C70C19" w:rsidRPr="004851E6" w:rsidRDefault="00D90820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 w:rsidRP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 w:rsidRPr="004851E6">
        <w:rPr>
          <w:color w:val="E36C0A"/>
          <w:sz w:val="16"/>
          <w:szCs w:val="14"/>
        </w:rPr>
        <w:t>1</w:t>
      </w:r>
      <w:r w:rsidR="00C70C19" w:rsidRPr="004851E6">
        <w:rPr>
          <w:color w:val="E36C0A"/>
          <w:sz w:val="16"/>
          <w:szCs w:val="14"/>
        </w:rPr>
        <w:t xml:space="preserve">: Feltet </w:t>
      </w:r>
      <w:proofErr w:type="spellStart"/>
      <w:r w:rsidR="00C70C19" w:rsidRPr="004851E6">
        <w:rPr>
          <w:color w:val="E36C0A"/>
          <w:sz w:val="16"/>
          <w:szCs w:val="14"/>
        </w:rPr>
        <w:t>noegle</w:t>
      </w:r>
      <w:proofErr w:type="spellEnd"/>
      <w:r w:rsidR="00C70C19" w:rsidRPr="004851E6">
        <w:rPr>
          <w:color w:val="E36C0A"/>
          <w:sz w:val="16"/>
          <w:szCs w:val="14"/>
        </w:rPr>
        <w:t xml:space="preserve"> skal oprettes for alle temaer</w:t>
      </w:r>
      <w:r w:rsidR="00A074CC" w:rsidRPr="004851E6">
        <w:rPr>
          <w:color w:val="E36C0A"/>
          <w:sz w:val="16"/>
          <w:szCs w:val="14"/>
        </w:rPr>
        <w:t xml:space="preserve"> (kan være oprettet for nogle temaer)</w:t>
      </w:r>
      <w:r w:rsidR="00C70C19" w:rsidRPr="004851E6">
        <w:rPr>
          <w:color w:val="E36C0A"/>
          <w:sz w:val="16"/>
          <w:szCs w:val="14"/>
        </w:rPr>
        <w:t xml:space="preserve">. Se side </w:t>
      </w:r>
      <w:r w:rsidR="00E62C70" w:rsidRPr="004851E6">
        <w:rPr>
          <w:color w:val="E36C0A"/>
          <w:sz w:val="16"/>
          <w:szCs w:val="14"/>
        </w:rPr>
        <w:t>1</w:t>
      </w:r>
      <w:r w:rsidR="004851E6" w:rsidRPr="004851E6">
        <w:rPr>
          <w:color w:val="E36C0A"/>
          <w:sz w:val="16"/>
          <w:szCs w:val="14"/>
        </w:rPr>
        <w:t>4</w:t>
      </w:r>
      <w:r w:rsidR="00C70C19" w:rsidRPr="004851E6">
        <w:rPr>
          <w:color w:val="E36C0A"/>
          <w:sz w:val="16"/>
          <w:szCs w:val="14"/>
        </w:rPr>
        <w:t xml:space="preserve"> i specifikation.</w:t>
      </w:r>
      <w:r w:rsidR="0077349D" w:rsidRPr="004851E6">
        <w:rPr>
          <w:color w:val="E36C0A"/>
          <w:sz w:val="16"/>
          <w:szCs w:val="14"/>
        </w:rPr>
        <w:t xml:space="preserve"> </w:t>
      </w:r>
      <w:r w:rsidR="0077349D" w:rsidRPr="004851E6">
        <w:rPr>
          <w:i/>
          <w:iCs/>
          <w:color w:val="E36C0A"/>
          <w:sz w:val="16"/>
          <w:szCs w:val="14"/>
        </w:rPr>
        <w:t>Bemærk, feltet er muligvis allerede tilknyttet nogle temaer.</w:t>
      </w:r>
    </w:p>
    <w:p w14:paraId="4D7A2AA9" w14:textId="3FA825E6" w:rsidR="00C70C19" w:rsidRPr="004851E6" w:rsidRDefault="00D90820" w:rsidP="004444DB">
      <w:pPr>
        <w:spacing w:after="0"/>
        <w:rPr>
          <w:i/>
          <w:iCs/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lastRenderedPageBreak/>
        <w:t>#</w:t>
      </w:r>
      <w:r w:rsidR="004851E6" w:rsidRP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 w:rsidRPr="004851E6">
        <w:rPr>
          <w:color w:val="E36C0A"/>
          <w:sz w:val="16"/>
          <w:szCs w:val="14"/>
        </w:rPr>
        <w:t>2</w:t>
      </w:r>
      <w:r w:rsidR="00C70C19" w:rsidRPr="004851E6">
        <w:rPr>
          <w:color w:val="E36C0A"/>
          <w:sz w:val="16"/>
          <w:szCs w:val="14"/>
        </w:rPr>
        <w:t>: Feltet note skal oprettes for alle temaer</w:t>
      </w:r>
      <w:r w:rsidR="00691796" w:rsidRPr="004851E6">
        <w:rPr>
          <w:color w:val="E36C0A"/>
          <w:sz w:val="16"/>
          <w:szCs w:val="14"/>
        </w:rPr>
        <w:t xml:space="preserve"> (kan være oprettet for nogle temaer)</w:t>
      </w:r>
      <w:r w:rsidR="00C70C19" w:rsidRPr="004851E6">
        <w:rPr>
          <w:color w:val="E36C0A"/>
          <w:sz w:val="16"/>
          <w:szCs w:val="14"/>
        </w:rPr>
        <w:t xml:space="preserve">. Se side </w:t>
      </w:r>
      <w:r w:rsidR="00E62C70" w:rsidRPr="004851E6">
        <w:rPr>
          <w:color w:val="E36C0A"/>
          <w:sz w:val="16"/>
          <w:szCs w:val="14"/>
        </w:rPr>
        <w:t>1</w:t>
      </w:r>
      <w:r w:rsidR="004851E6" w:rsidRPr="004851E6">
        <w:rPr>
          <w:color w:val="E36C0A"/>
          <w:sz w:val="16"/>
          <w:szCs w:val="14"/>
        </w:rPr>
        <w:t>4</w:t>
      </w:r>
      <w:r w:rsidR="00C70C19" w:rsidRPr="004851E6">
        <w:rPr>
          <w:color w:val="E36C0A"/>
          <w:sz w:val="16"/>
          <w:szCs w:val="14"/>
        </w:rPr>
        <w:t xml:space="preserve"> i specifikation.</w:t>
      </w:r>
      <w:r w:rsidR="0077349D" w:rsidRPr="004851E6">
        <w:rPr>
          <w:color w:val="E36C0A"/>
          <w:sz w:val="16"/>
          <w:szCs w:val="14"/>
        </w:rPr>
        <w:t xml:space="preserve"> </w:t>
      </w:r>
      <w:r w:rsidR="0077349D" w:rsidRPr="004851E6">
        <w:rPr>
          <w:i/>
          <w:iCs/>
          <w:color w:val="E36C0A"/>
          <w:sz w:val="16"/>
          <w:szCs w:val="14"/>
        </w:rPr>
        <w:t>Bemærk, feltet er muligvis allerede tilknyttet nogle temaer.</w:t>
      </w:r>
    </w:p>
    <w:p w14:paraId="6755535C" w14:textId="77777777" w:rsidR="004444DB" w:rsidRPr="004444DB" w:rsidRDefault="004444DB" w:rsidP="004444DB">
      <w:pPr>
        <w:spacing w:after="0"/>
        <w:rPr>
          <w:sz w:val="16"/>
          <w:szCs w:val="14"/>
        </w:rPr>
      </w:pPr>
    </w:p>
    <w:p w14:paraId="070BAE48" w14:textId="0F43B1F5" w:rsidR="00A656CE" w:rsidRPr="007B77CD" w:rsidRDefault="00A656CE" w:rsidP="00A656CE">
      <w:pPr>
        <w:pStyle w:val="Overskrift2"/>
      </w:pPr>
      <w:bookmarkStart w:id="4" w:name="_Toc63352057"/>
      <w:r>
        <w:t xml:space="preserve">Ændringer til </w:t>
      </w:r>
      <w:r w:rsidR="005B6013">
        <w:t>Kodelister (</w:t>
      </w:r>
      <w:r w:rsidR="009D24A1">
        <w:t>gener</w:t>
      </w:r>
      <w:r w:rsidR="00D90820">
        <w:t>e</w:t>
      </w:r>
      <w:r w:rsidR="009D24A1">
        <w:t>l datamodel)</w:t>
      </w:r>
      <w:bookmarkEnd w:id="4"/>
    </w:p>
    <w:p w14:paraId="0E22D4CA" w14:textId="30C2CD09" w:rsidR="00C70C19" w:rsidRPr="004851E6" w:rsidRDefault="00D90820" w:rsidP="00810A57">
      <w:pPr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77349D" w:rsidRP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Pr="004851E6">
        <w:rPr>
          <w:color w:val="E36C0A"/>
          <w:sz w:val="16"/>
          <w:szCs w:val="14"/>
        </w:rPr>
        <w:t>3</w:t>
      </w:r>
      <w:r w:rsidR="00A824CD" w:rsidRPr="004851E6">
        <w:rPr>
          <w:color w:val="E36C0A"/>
          <w:sz w:val="16"/>
          <w:szCs w:val="14"/>
        </w:rPr>
        <w:t xml:space="preserve">: </w:t>
      </w:r>
      <w:r w:rsidR="00770E9D" w:rsidRPr="004851E6">
        <w:rPr>
          <w:color w:val="E36C0A"/>
          <w:sz w:val="16"/>
          <w:szCs w:val="14"/>
        </w:rPr>
        <w:t xml:space="preserve">Følgende til tilføjes </w:t>
      </w:r>
      <w:r w:rsidR="006B56CD" w:rsidRPr="004851E6">
        <w:rPr>
          <w:color w:val="E36C0A"/>
          <w:sz w:val="16"/>
          <w:szCs w:val="14"/>
        </w:rPr>
        <w:t>kodelisten ”Ansvarlig myndighed</w:t>
      </w:r>
      <w:r w:rsidR="00AC5F12" w:rsidRPr="004851E6">
        <w:rPr>
          <w:color w:val="E36C0A"/>
          <w:sz w:val="16"/>
          <w:szCs w:val="14"/>
        </w:rPr>
        <w:t xml:space="preserve">”, se side </w:t>
      </w:r>
      <w:r w:rsidR="005C0B48" w:rsidRPr="004851E6">
        <w:rPr>
          <w:color w:val="E36C0A"/>
          <w:sz w:val="16"/>
          <w:szCs w:val="14"/>
        </w:rPr>
        <w:t>1</w:t>
      </w:r>
      <w:r w:rsidR="004851E6" w:rsidRPr="004851E6">
        <w:rPr>
          <w:color w:val="E36C0A"/>
          <w:sz w:val="16"/>
          <w:szCs w:val="14"/>
        </w:rPr>
        <w:t>7</w:t>
      </w:r>
      <w:r w:rsidR="005C0B48" w:rsidRPr="004851E6">
        <w:rPr>
          <w:color w:val="E36C0A"/>
          <w:sz w:val="16"/>
          <w:szCs w:val="14"/>
        </w:rPr>
        <w:t>:</w:t>
      </w:r>
    </w:p>
    <w:p w14:paraId="29FE32F6" w14:textId="2BCD3FEC" w:rsidR="001F52EB" w:rsidRPr="004851E6" w:rsidRDefault="001F52EB" w:rsidP="00CA0D35">
      <w:pPr>
        <w:pStyle w:val="Listeafsnit"/>
        <w:numPr>
          <w:ilvl w:val="0"/>
          <w:numId w:val="3"/>
        </w:numPr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CVR: 25798376 – Miljøstyrelsen</w:t>
      </w:r>
      <w:r w:rsidR="00D26616" w:rsidRPr="004851E6">
        <w:rPr>
          <w:color w:val="E36C0A"/>
          <w:sz w:val="16"/>
          <w:szCs w:val="14"/>
        </w:rPr>
        <w:t xml:space="preserve"> </w:t>
      </w:r>
      <w:r w:rsidR="00D26616" w:rsidRPr="004851E6">
        <w:rPr>
          <w:i/>
          <w:iCs/>
          <w:color w:val="E36C0A"/>
          <w:sz w:val="16"/>
          <w:szCs w:val="14"/>
        </w:rPr>
        <w:t>(</w:t>
      </w:r>
      <w:r w:rsidR="0077349D" w:rsidRPr="004851E6">
        <w:rPr>
          <w:i/>
          <w:iCs/>
          <w:color w:val="E36C0A"/>
          <w:sz w:val="16"/>
          <w:szCs w:val="14"/>
        </w:rPr>
        <w:t xml:space="preserve">bemærk, </w:t>
      </w:r>
      <w:r w:rsidR="00D26616" w:rsidRPr="004851E6">
        <w:rPr>
          <w:i/>
          <w:iCs/>
          <w:color w:val="E36C0A"/>
          <w:sz w:val="16"/>
          <w:szCs w:val="14"/>
        </w:rPr>
        <w:t xml:space="preserve">denne er i listen men sat til </w:t>
      </w:r>
      <w:r w:rsidR="00092F62" w:rsidRPr="004851E6">
        <w:rPr>
          <w:i/>
          <w:iCs/>
          <w:color w:val="E36C0A"/>
          <w:sz w:val="16"/>
          <w:szCs w:val="14"/>
        </w:rPr>
        <w:t>udgår)</w:t>
      </w:r>
    </w:p>
    <w:p w14:paraId="7BA41968" w14:textId="77777777" w:rsidR="00EE73E6" w:rsidRPr="004851E6" w:rsidRDefault="00EE73E6" w:rsidP="00CA0D35">
      <w:pPr>
        <w:pStyle w:val="Listeafsnit"/>
        <w:numPr>
          <w:ilvl w:val="0"/>
          <w:numId w:val="3"/>
        </w:numPr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CVR: 33157274 – Naturstyrelsen</w:t>
      </w:r>
    </w:p>
    <w:p w14:paraId="616FA91C" w14:textId="20C36D1F" w:rsidR="00EE73E6" w:rsidRPr="004851E6" w:rsidRDefault="00EE73E6" w:rsidP="00CA0D35">
      <w:pPr>
        <w:pStyle w:val="Listeafsnit"/>
        <w:numPr>
          <w:ilvl w:val="0"/>
          <w:numId w:val="3"/>
        </w:numPr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CVR: 33</w:t>
      </w:r>
      <w:r w:rsidR="003448FA" w:rsidRPr="004851E6">
        <w:rPr>
          <w:color w:val="E36C0A"/>
          <w:sz w:val="16"/>
          <w:szCs w:val="14"/>
        </w:rPr>
        <w:t>284114</w:t>
      </w:r>
      <w:r w:rsidRPr="004851E6">
        <w:rPr>
          <w:color w:val="E36C0A"/>
          <w:sz w:val="16"/>
          <w:szCs w:val="14"/>
        </w:rPr>
        <w:t xml:space="preserve"> – Styrelsen for </w:t>
      </w:r>
      <w:r w:rsidR="003448FA" w:rsidRPr="004851E6">
        <w:rPr>
          <w:color w:val="E36C0A"/>
          <w:sz w:val="16"/>
          <w:szCs w:val="14"/>
        </w:rPr>
        <w:t>D</w:t>
      </w:r>
      <w:r w:rsidRPr="004851E6">
        <w:rPr>
          <w:color w:val="E36C0A"/>
          <w:sz w:val="16"/>
          <w:szCs w:val="14"/>
        </w:rPr>
        <w:t xml:space="preserve">ataforsyning og </w:t>
      </w:r>
      <w:r w:rsidR="003448FA" w:rsidRPr="004851E6">
        <w:rPr>
          <w:color w:val="E36C0A"/>
          <w:sz w:val="16"/>
          <w:szCs w:val="14"/>
        </w:rPr>
        <w:t>E</w:t>
      </w:r>
      <w:r w:rsidRPr="004851E6">
        <w:rPr>
          <w:color w:val="E36C0A"/>
          <w:sz w:val="16"/>
          <w:szCs w:val="14"/>
        </w:rPr>
        <w:t>ffektivisering</w:t>
      </w:r>
    </w:p>
    <w:p w14:paraId="5548073E" w14:textId="4CEF2491" w:rsidR="001F52EB" w:rsidRPr="004851E6" w:rsidRDefault="001F52EB" w:rsidP="00CA0D35">
      <w:pPr>
        <w:pStyle w:val="Listeafsnit"/>
        <w:numPr>
          <w:ilvl w:val="0"/>
          <w:numId w:val="3"/>
        </w:numPr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CVR: 99999999 – Øvrige/private</w:t>
      </w:r>
    </w:p>
    <w:p w14:paraId="060CDCC6" w14:textId="25A17410" w:rsidR="00CE68C0" w:rsidRPr="001133B6" w:rsidRDefault="00CE68C0" w:rsidP="00A252A0">
      <w:pPr>
        <w:pStyle w:val="Overskrift2"/>
      </w:pPr>
      <w:bookmarkStart w:id="5" w:name="_Toc63352058"/>
      <w:r>
        <w:t xml:space="preserve">Ændringer til </w:t>
      </w:r>
      <w:r w:rsidRPr="00587E37">
        <w:t xml:space="preserve">Standardiserede felter </w:t>
      </w:r>
      <w:r w:rsidR="00BA682E">
        <w:t xml:space="preserve">til de temaspecifikke </w:t>
      </w:r>
      <w:r w:rsidR="00D95733">
        <w:t>datamodeller</w:t>
      </w:r>
      <w:bookmarkEnd w:id="5"/>
    </w:p>
    <w:p w14:paraId="367E5A64" w14:textId="06509F8A" w:rsidR="00CE68C0" w:rsidRPr="004851E6" w:rsidRDefault="00CE68C0" w:rsidP="00CE68C0">
      <w:r w:rsidRPr="004851E6">
        <w:t>De Standardiserede felter i de temaspecifikke datamodeller er listet og beskrevet side 1</w:t>
      </w:r>
      <w:r w:rsidR="004851E6" w:rsidRPr="004851E6">
        <w:t>8</w:t>
      </w:r>
      <w:r w:rsidRPr="004851E6">
        <w:t>-22 i specifikationen.</w:t>
      </w:r>
    </w:p>
    <w:p w14:paraId="1FDB3353" w14:textId="08F9AF97" w:rsidR="001766DD" w:rsidRDefault="001766DD" w:rsidP="001766DD">
      <w:r>
        <w:t>Her skal laves følgende scripts/database-ændringer:</w:t>
      </w:r>
    </w:p>
    <w:p w14:paraId="003F8F86" w14:textId="3C409C00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4</w:t>
      </w:r>
      <w:r w:rsidRPr="004851E6">
        <w:rPr>
          <w:color w:val="E36C0A"/>
          <w:sz w:val="16"/>
          <w:szCs w:val="14"/>
        </w:rPr>
        <w:t>: Suppleres med feltet link1,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2171AAAC" w14:textId="15AD7BA7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5</w:t>
      </w:r>
      <w:r w:rsidRPr="004851E6">
        <w:rPr>
          <w:color w:val="E36C0A"/>
          <w:sz w:val="16"/>
          <w:szCs w:val="14"/>
        </w:rPr>
        <w:t>: Suppleres med feltet link2,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20AD5BA9" w14:textId="3B6D6C5E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6</w:t>
      </w:r>
      <w:r w:rsidRPr="004851E6">
        <w:rPr>
          <w:color w:val="E36C0A"/>
          <w:sz w:val="16"/>
          <w:szCs w:val="14"/>
        </w:rPr>
        <w:t>: Suppleres med feltet link3,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50412BCD" w14:textId="6FE31C8D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7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foto_link</w:t>
      </w:r>
      <w:proofErr w:type="spellEnd"/>
      <w:r w:rsidRPr="004851E6">
        <w:rPr>
          <w:color w:val="E36C0A"/>
          <w:sz w:val="16"/>
          <w:szCs w:val="14"/>
        </w:rPr>
        <w:t>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7F7ABF87" w14:textId="76CB3538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851E6">
        <w:rPr>
          <w:color w:val="E36C0A"/>
          <w:sz w:val="16"/>
          <w:szCs w:val="14"/>
        </w:rPr>
        <w:t>0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: Suppleres med feltet foto_link1,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23129AF3" w14:textId="6CC5AA0A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09</w:t>
      </w:r>
      <w:r w:rsidRPr="004851E6">
        <w:rPr>
          <w:color w:val="E36C0A"/>
          <w:sz w:val="16"/>
          <w:szCs w:val="14"/>
        </w:rPr>
        <w:t>: Suppleres med feltet foto_link2,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1BCF2E54" w14:textId="6FA1ABE5" w:rsidR="0077349D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C173E1">
        <w:rPr>
          <w:color w:val="E36C0A"/>
          <w:sz w:val="16"/>
          <w:szCs w:val="14"/>
        </w:rPr>
        <w:t>0</w:t>
      </w:r>
      <w:r w:rsidR="004851E6">
        <w:rPr>
          <w:color w:val="E36C0A"/>
          <w:sz w:val="16"/>
          <w:szCs w:val="14"/>
        </w:rPr>
        <w:t>10</w:t>
      </w:r>
      <w:r w:rsidRPr="004851E6">
        <w:rPr>
          <w:color w:val="E36C0A"/>
          <w:sz w:val="16"/>
          <w:szCs w:val="14"/>
        </w:rPr>
        <w:t>: Suppleres med feltet foto_link3, se side 1</w:t>
      </w:r>
      <w:r w:rsidR="004851E6" w:rsidRPr="004851E6">
        <w:rPr>
          <w:color w:val="E36C0A"/>
          <w:sz w:val="16"/>
          <w:szCs w:val="14"/>
        </w:rPr>
        <w:t>8</w:t>
      </w:r>
      <w:r w:rsidRPr="004851E6">
        <w:rPr>
          <w:color w:val="E36C0A"/>
          <w:sz w:val="16"/>
          <w:szCs w:val="14"/>
        </w:rPr>
        <w:t>.</w:t>
      </w:r>
    </w:p>
    <w:p w14:paraId="3956B427" w14:textId="6155FE43" w:rsidR="00A75432" w:rsidRPr="004851E6" w:rsidRDefault="00A75432" w:rsidP="00A75432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011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="008F214B"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foto</w:t>
      </w:r>
      <w:proofErr w:type="spellEnd"/>
      <w:r w:rsidRPr="004851E6">
        <w:rPr>
          <w:color w:val="E36C0A"/>
          <w:sz w:val="16"/>
          <w:szCs w:val="14"/>
        </w:rPr>
        <w:t>, se side 18.</w:t>
      </w:r>
    </w:p>
    <w:p w14:paraId="4E4A0659" w14:textId="2C852CAD" w:rsidR="00A75432" w:rsidRPr="004851E6" w:rsidRDefault="00A75432" w:rsidP="00A75432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012</w:t>
      </w:r>
      <w:r w:rsidRPr="004851E6">
        <w:rPr>
          <w:color w:val="E36C0A"/>
          <w:sz w:val="16"/>
          <w:szCs w:val="14"/>
        </w:rPr>
        <w:t xml:space="preserve">: Suppleres med feltet </w:t>
      </w:r>
      <w:r w:rsidR="008F214B">
        <w:rPr>
          <w:color w:val="E36C0A"/>
          <w:sz w:val="16"/>
          <w:szCs w:val="14"/>
        </w:rPr>
        <w:t>geofafoto</w:t>
      </w:r>
      <w:r w:rsidRPr="004851E6">
        <w:rPr>
          <w:color w:val="E36C0A"/>
          <w:sz w:val="16"/>
          <w:szCs w:val="14"/>
        </w:rPr>
        <w:t>1, se side 18.</w:t>
      </w:r>
    </w:p>
    <w:p w14:paraId="08E2576E" w14:textId="0812C0E0" w:rsidR="00A75432" w:rsidRPr="004851E6" w:rsidRDefault="00A75432" w:rsidP="00A75432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013</w:t>
      </w:r>
      <w:r w:rsidRPr="004851E6">
        <w:rPr>
          <w:color w:val="E36C0A"/>
          <w:sz w:val="16"/>
          <w:szCs w:val="14"/>
        </w:rPr>
        <w:t xml:space="preserve">: Suppleres med feltet </w:t>
      </w:r>
      <w:r w:rsidR="008F214B"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</w:t>
      </w:r>
      <w:r w:rsidR="008F214B">
        <w:rPr>
          <w:color w:val="E36C0A"/>
          <w:sz w:val="16"/>
          <w:szCs w:val="14"/>
        </w:rPr>
        <w:t>o</w:t>
      </w:r>
      <w:r w:rsidRPr="004851E6">
        <w:rPr>
          <w:color w:val="E36C0A"/>
          <w:sz w:val="16"/>
          <w:szCs w:val="14"/>
        </w:rPr>
        <w:t>2, se side 18.</w:t>
      </w:r>
    </w:p>
    <w:p w14:paraId="6E40DB4B" w14:textId="04595A26" w:rsidR="00A75432" w:rsidRDefault="00A75432" w:rsidP="00A75432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014</w:t>
      </w:r>
      <w:r w:rsidRPr="004851E6">
        <w:rPr>
          <w:color w:val="E36C0A"/>
          <w:sz w:val="16"/>
          <w:szCs w:val="14"/>
        </w:rPr>
        <w:t xml:space="preserve">: Suppleres med feltet </w:t>
      </w:r>
      <w:r w:rsidR="008F214B"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foto3, se side 18.</w:t>
      </w:r>
    </w:p>
    <w:p w14:paraId="6A60C4EF" w14:textId="6FAEA9C6" w:rsidR="0077349D" w:rsidRPr="004851E6" w:rsidRDefault="0077349D" w:rsidP="004444DB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015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851E6" w:rsidRPr="004851E6">
        <w:rPr>
          <w:color w:val="E36C0A"/>
          <w:sz w:val="16"/>
          <w:szCs w:val="14"/>
        </w:rPr>
        <w:t>19</w:t>
      </w:r>
      <w:r w:rsidRPr="004851E6">
        <w:rPr>
          <w:color w:val="E36C0A"/>
          <w:sz w:val="16"/>
          <w:szCs w:val="14"/>
        </w:rPr>
        <w:t>.</w:t>
      </w:r>
    </w:p>
    <w:p w14:paraId="3F3A1A9C" w14:textId="77777777" w:rsidR="004444DB" w:rsidRPr="00867891" w:rsidRDefault="004444DB" w:rsidP="004444DB">
      <w:pPr>
        <w:spacing w:after="0"/>
        <w:rPr>
          <w:sz w:val="16"/>
          <w:szCs w:val="14"/>
        </w:rPr>
      </w:pPr>
    </w:p>
    <w:p w14:paraId="696C855D" w14:textId="2CE46CE6" w:rsidR="00BA5C3D" w:rsidRDefault="00BA5C3D" w:rsidP="00A252A0">
      <w:pPr>
        <w:pStyle w:val="Overskrift2"/>
      </w:pPr>
      <w:bookmarkStart w:id="6" w:name="_Toc63352059"/>
      <w:r>
        <w:t xml:space="preserve">Ændringer til </w:t>
      </w:r>
      <w:r w:rsidR="00806649">
        <w:t>Temas</w:t>
      </w:r>
      <w:r>
        <w:t>pecifik</w:t>
      </w:r>
      <w:r w:rsidR="00806649">
        <w:t xml:space="preserve"> datamodel</w:t>
      </w:r>
      <w:bookmarkEnd w:id="6"/>
      <w:r>
        <w:t xml:space="preserve"> </w:t>
      </w:r>
    </w:p>
    <w:p w14:paraId="0FA618B3" w14:textId="061B0931" w:rsidR="001766DD" w:rsidRPr="004851E6" w:rsidRDefault="00806649" w:rsidP="001766DD">
      <w:r w:rsidRPr="004851E6">
        <w:t xml:space="preserve">Ændringerne til Temaspecifik datamodel er </w:t>
      </w:r>
      <w:r w:rsidR="001766DD" w:rsidRPr="004851E6">
        <w:t xml:space="preserve">listet og beskrevet side </w:t>
      </w:r>
      <w:r w:rsidRPr="004851E6">
        <w:t>3</w:t>
      </w:r>
      <w:r w:rsidR="004851E6" w:rsidRPr="004851E6">
        <w:t>4</w:t>
      </w:r>
      <w:r w:rsidRPr="004851E6">
        <w:t>ff.</w:t>
      </w:r>
    </w:p>
    <w:p w14:paraId="575FC8B3" w14:textId="017E9057" w:rsidR="001766DD" w:rsidRDefault="001766DD" w:rsidP="001766DD">
      <w:r w:rsidRPr="00806649">
        <w:t>Her skal laves følgende scripts/database-ændringer:</w:t>
      </w:r>
    </w:p>
    <w:p w14:paraId="54B27FAF" w14:textId="67D80003" w:rsidR="00572169" w:rsidRPr="000D615B" w:rsidRDefault="00572169" w:rsidP="001766DD">
      <w:pPr>
        <w:rPr>
          <w:b/>
          <w:bCs/>
        </w:rPr>
      </w:pPr>
      <w:proofErr w:type="spellStart"/>
      <w:r w:rsidRPr="000D615B">
        <w:rPr>
          <w:b/>
          <w:bCs/>
        </w:rPr>
        <w:t>Affaldprod_udbringning</w:t>
      </w:r>
      <w:proofErr w:type="spellEnd"/>
      <w:r w:rsidRPr="000D615B">
        <w:rPr>
          <w:b/>
          <w:bCs/>
        </w:rPr>
        <w:t xml:space="preserve"> (5200)</w:t>
      </w:r>
      <w:r w:rsidR="000D615B">
        <w:rPr>
          <w:b/>
          <w:bCs/>
        </w:rPr>
        <w:t>:</w:t>
      </w:r>
    </w:p>
    <w:p w14:paraId="1F57762B" w14:textId="77777777" w:rsidR="003B4DE3" w:rsidRDefault="003B4DE3" w:rsidP="003B4DE3">
      <w:r>
        <w:t>Her skal laves følgende database-ændringer:</w:t>
      </w:r>
    </w:p>
    <w:p w14:paraId="594F3281" w14:textId="05171E0A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016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69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77825AB0" w14:textId="5EDDFEE2" w:rsidR="001F0120" w:rsidRDefault="001F0120" w:rsidP="00F36597">
      <w:pPr>
        <w:spacing w:after="0"/>
        <w:rPr>
          <w:sz w:val="16"/>
          <w:szCs w:val="14"/>
        </w:rPr>
      </w:pPr>
    </w:p>
    <w:p w14:paraId="2256A83F" w14:textId="77777777" w:rsidR="001F0120" w:rsidRDefault="001F0120" w:rsidP="001F0120">
      <w:r>
        <w:t xml:space="preserve">Feltet </w:t>
      </w:r>
      <w:proofErr w:type="spellStart"/>
      <w:r>
        <w:t>adr_id</w:t>
      </w:r>
      <w:proofErr w:type="spellEnd"/>
      <w:r>
        <w:t xml:space="preserve"> er tilføjet alle temaer, som har tilknyttet feltet </w:t>
      </w:r>
      <w:proofErr w:type="spellStart"/>
      <w:r>
        <w:t>husnr</w:t>
      </w:r>
      <w:proofErr w:type="spellEnd"/>
      <w:r>
        <w:t>, hvilket er fremfundet med:</w:t>
      </w:r>
    </w:p>
    <w:p w14:paraId="13F3C504" w14:textId="0D5545F4" w:rsidR="001F0120" w:rsidRPr="001F0120" w:rsidRDefault="001F0120" w:rsidP="001F0120">
      <w:pPr>
        <w:spacing w:after="0"/>
        <w:rPr>
          <w:sz w:val="16"/>
          <w:szCs w:val="14"/>
          <w:lang w:val="en-US"/>
        </w:rPr>
      </w:pPr>
      <w:r w:rsidRPr="001F0120">
        <w:rPr>
          <w:sz w:val="16"/>
          <w:szCs w:val="14"/>
          <w:lang w:val="en-US"/>
        </w:rPr>
        <w:t xml:space="preserve">select </w:t>
      </w:r>
      <w:proofErr w:type="spellStart"/>
      <w:proofErr w:type="gramStart"/>
      <w:r w:rsidRPr="001F0120">
        <w:rPr>
          <w:sz w:val="16"/>
          <w:szCs w:val="14"/>
          <w:lang w:val="en-US"/>
        </w:rPr>
        <w:t>t.table</w:t>
      </w:r>
      <w:proofErr w:type="gramEnd"/>
      <w:r w:rsidRPr="001F0120">
        <w:rPr>
          <w:sz w:val="16"/>
          <w:szCs w:val="14"/>
          <w:lang w:val="en-US"/>
        </w:rPr>
        <w:t>_schema</w:t>
      </w:r>
      <w:proofErr w:type="spellEnd"/>
      <w:r>
        <w:rPr>
          <w:sz w:val="16"/>
          <w:szCs w:val="14"/>
          <w:lang w:val="en-US"/>
        </w:rPr>
        <w:t xml:space="preserve">, </w:t>
      </w:r>
      <w:proofErr w:type="spellStart"/>
      <w:r w:rsidRPr="001F0120">
        <w:rPr>
          <w:sz w:val="16"/>
          <w:szCs w:val="14"/>
          <w:lang w:val="en-US"/>
        </w:rPr>
        <w:t>t.table_name</w:t>
      </w:r>
      <w:proofErr w:type="spellEnd"/>
      <w:r>
        <w:rPr>
          <w:sz w:val="16"/>
          <w:szCs w:val="14"/>
          <w:lang w:val="en-US"/>
        </w:rPr>
        <w:t xml:space="preserve"> </w:t>
      </w:r>
      <w:r w:rsidRPr="001F0120">
        <w:rPr>
          <w:sz w:val="16"/>
          <w:szCs w:val="14"/>
          <w:lang w:val="en-US"/>
        </w:rPr>
        <w:t xml:space="preserve">from </w:t>
      </w:r>
      <w:proofErr w:type="spellStart"/>
      <w:r w:rsidRPr="001F0120">
        <w:rPr>
          <w:sz w:val="16"/>
          <w:szCs w:val="14"/>
          <w:lang w:val="en-US"/>
        </w:rPr>
        <w:t>information_schema.tables</w:t>
      </w:r>
      <w:proofErr w:type="spellEnd"/>
      <w:r w:rsidRPr="001F0120">
        <w:rPr>
          <w:sz w:val="16"/>
          <w:szCs w:val="14"/>
          <w:lang w:val="en-US"/>
        </w:rPr>
        <w:t xml:space="preserve"> t</w:t>
      </w:r>
    </w:p>
    <w:p w14:paraId="09D9F7EF" w14:textId="77777777" w:rsidR="001F0120" w:rsidRPr="001F0120" w:rsidRDefault="001F0120" w:rsidP="001F0120">
      <w:pPr>
        <w:spacing w:after="0"/>
        <w:rPr>
          <w:sz w:val="16"/>
          <w:szCs w:val="14"/>
          <w:lang w:val="en-US"/>
        </w:rPr>
      </w:pPr>
      <w:r w:rsidRPr="001F0120">
        <w:rPr>
          <w:sz w:val="16"/>
          <w:szCs w:val="14"/>
          <w:lang w:val="en-US"/>
        </w:rPr>
        <w:t xml:space="preserve">inner join </w:t>
      </w:r>
      <w:proofErr w:type="spellStart"/>
      <w:r w:rsidRPr="001F0120">
        <w:rPr>
          <w:sz w:val="16"/>
          <w:szCs w:val="14"/>
          <w:lang w:val="en-US"/>
        </w:rPr>
        <w:t>information_</w:t>
      </w:r>
      <w:proofErr w:type="gramStart"/>
      <w:r w:rsidRPr="001F0120">
        <w:rPr>
          <w:sz w:val="16"/>
          <w:szCs w:val="14"/>
          <w:lang w:val="en-US"/>
        </w:rPr>
        <w:t>schema.columns</w:t>
      </w:r>
      <w:proofErr w:type="spellEnd"/>
      <w:proofErr w:type="gramEnd"/>
      <w:r w:rsidRPr="001F0120">
        <w:rPr>
          <w:sz w:val="16"/>
          <w:szCs w:val="14"/>
          <w:lang w:val="en-US"/>
        </w:rPr>
        <w:t xml:space="preserve"> c on </w:t>
      </w:r>
      <w:proofErr w:type="spellStart"/>
      <w:r w:rsidRPr="001F0120">
        <w:rPr>
          <w:sz w:val="16"/>
          <w:szCs w:val="14"/>
          <w:lang w:val="en-US"/>
        </w:rPr>
        <w:t>c.table_name</w:t>
      </w:r>
      <w:proofErr w:type="spellEnd"/>
      <w:r w:rsidRPr="001F0120">
        <w:rPr>
          <w:sz w:val="16"/>
          <w:szCs w:val="14"/>
          <w:lang w:val="en-US"/>
        </w:rPr>
        <w:t xml:space="preserve"> = </w:t>
      </w:r>
      <w:proofErr w:type="spellStart"/>
      <w:r w:rsidRPr="001F0120">
        <w:rPr>
          <w:sz w:val="16"/>
          <w:szCs w:val="14"/>
          <w:lang w:val="en-US"/>
        </w:rPr>
        <w:t>t.table_name</w:t>
      </w:r>
      <w:proofErr w:type="spellEnd"/>
      <w:r w:rsidRPr="001F0120">
        <w:rPr>
          <w:sz w:val="16"/>
          <w:szCs w:val="14"/>
          <w:lang w:val="en-US"/>
        </w:rPr>
        <w:t xml:space="preserve"> and </w:t>
      </w:r>
      <w:proofErr w:type="spellStart"/>
      <w:r w:rsidRPr="001F0120">
        <w:rPr>
          <w:sz w:val="16"/>
          <w:szCs w:val="14"/>
          <w:lang w:val="en-US"/>
        </w:rPr>
        <w:t>c.table_schema</w:t>
      </w:r>
      <w:proofErr w:type="spellEnd"/>
      <w:r w:rsidRPr="001F0120">
        <w:rPr>
          <w:sz w:val="16"/>
          <w:szCs w:val="14"/>
          <w:lang w:val="en-US"/>
        </w:rPr>
        <w:t xml:space="preserve"> = </w:t>
      </w:r>
      <w:proofErr w:type="spellStart"/>
      <w:r w:rsidRPr="001F0120">
        <w:rPr>
          <w:sz w:val="16"/>
          <w:szCs w:val="14"/>
          <w:lang w:val="en-US"/>
        </w:rPr>
        <w:t>t.table_schema</w:t>
      </w:r>
      <w:proofErr w:type="spellEnd"/>
    </w:p>
    <w:p w14:paraId="3161121B" w14:textId="01F3A341" w:rsidR="001F0120" w:rsidRPr="001F0120" w:rsidRDefault="001F0120" w:rsidP="001F0120">
      <w:pPr>
        <w:spacing w:after="0"/>
        <w:rPr>
          <w:sz w:val="16"/>
          <w:szCs w:val="14"/>
          <w:lang w:val="en-US"/>
        </w:rPr>
      </w:pPr>
      <w:r w:rsidRPr="001F0120">
        <w:rPr>
          <w:sz w:val="16"/>
          <w:szCs w:val="14"/>
          <w:lang w:val="en-US"/>
        </w:rPr>
        <w:t xml:space="preserve">where </w:t>
      </w:r>
      <w:proofErr w:type="spellStart"/>
      <w:proofErr w:type="gramStart"/>
      <w:r w:rsidRPr="001F0120">
        <w:rPr>
          <w:sz w:val="16"/>
          <w:szCs w:val="14"/>
          <w:lang w:val="en-US"/>
        </w:rPr>
        <w:t>t.table</w:t>
      </w:r>
      <w:proofErr w:type="gramEnd"/>
      <w:r w:rsidRPr="001F0120">
        <w:rPr>
          <w:sz w:val="16"/>
          <w:szCs w:val="14"/>
          <w:lang w:val="en-US"/>
        </w:rPr>
        <w:t>_type</w:t>
      </w:r>
      <w:proofErr w:type="spellEnd"/>
      <w:r w:rsidRPr="001F0120">
        <w:rPr>
          <w:sz w:val="16"/>
          <w:szCs w:val="14"/>
          <w:lang w:val="en-US"/>
        </w:rPr>
        <w:t xml:space="preserve"> = 'BASE TABLE' and </w:t>
      </w:r>
      <w:proofErr w:type="spellStart"/>
      <w:r w:rsidRPr="001F0120">
        <w:rPr>
          <w:sz w:val="16"/>
          <w:szCs w:val="14"/>
          <w:lang w:val="en-US"/>
        </w:rPr>
        <w:t>t.table_schema</w:t>
      </w:r>
      <w:proofErr w:type="spellEnd"/>
      <w:r w:rsidRPr="001F0120">
        <w:rPr>
          <w:sz w:val="16"/>
          <w:szCs w:val="14"/>
          <w:lang w:val="en-US"/>
        </w:rPr>
        <w:t xml:space="preserve"> = '</w:t>
      </w:r>
      <w:proofErr w:type="spellStart"/>
      <w:r w:rsidRPr="001F0120">
        <w:rPr>
          <w:sz w:val="16"/>
          <w:szCs w:val="14"/>
          <w:lang w:val="en-US"/>
        </w:rPr>
        <w:t>fkg</w:t>
      </w:r>
      <w:proofErr w:type="spellEnd"/>
      <w:r w:rsidRPr="001F0120">
        <w:rPr>
          <w:sz w:val="16"/>
          <w:szCs w:val="14"/>
          <w:lang w:val="en-US"/>
        </w:rPr>
        <w:t xml:space="preserve">' and </w:t>
      </w:r>
      <w:proofErr w:type="spellStart"/>
      <w:r w:rsidRPr="001F0120">
        <w:rPr>
          <w:sz w:val="16"/>
          <w:szCs w:val="14"/>
          <w:lang w:val="en-US"/>
        </w:rPr>
        <w:t>c.column_name</w:t>
      </w:r>
      <w:proofErr w:type="spellEnd"/>
      <w:r w:rsidRPr="001F0120">
        <w:rPr>
          <w:sz w:val="16"/>
          <w:szCs w:val="14"/>
          <w:lang w:val="en-US"/>
        </w:rPr>
        <w:t xml:space="preserve"> = '</w:t>
      </w:r>
      <w:proofErr w:type="spellStart"/>
      <w:r w:rsidRPr="001F0120">
        <w:rPr>
          <w:sz w:val="16"/>
          <w:szCs w:val="14"/>
          <w:lang w:val="en-US"/>
        </w:rPr>
        <w:t>husnr</w:t>
      </w:r>
      <w:proofErr w:type="spellEnd"/>
      <w:r w:rsidRPr="001F0120">
        <w:rPr>
          <w:sz w:val="16"/>
          <w:szCs w:val="14"/>
          <w:lang w:val="en-US"/>
        </w:rPr>
        <w:t>';</w:t>
      </w:r>
    </w:p>
    <w:p w14:paraId="2AF12A8C" w14:textId="77777777" w:rsidR="00F36597" w:rsidRPr="001F0120" w:rsidRDefault="00F36597" w:rsidP="00F36597">
      <w:pPr>
        <w:spacing w:after="0"/>
        <w:rPr>
          <w:sz w:val="16"/>
          <w:szCs w:val="14"/>
          <w:lang w:val="en-US"/>
        </w:rPr>
      </w:pPr>
    </w:p>
    <w:p w14:paraId="3E19F2ED" w14:textId="64855625" w:rsidR="000D615B" w:rsidRPr="000D615B" w:rsidRDefault="000D615B" w:rsidP="007B4E03">
      <w:pPr>
        <w:rPr>
          <w:b/>
          <w:bCs/>
        </w:rPr>
      </w:pPr>
      <w:r w:rsidRPr="000D615B">
        <w:rPr>
          <w:b/>
          <w:bCs/>
        </w:rPr>
        <w:t>Genbrugsplads (5401)</w:t>
      </w:r>
      <w:r>
        <w:rPr>
          <w:b/>
          <w:bCs/>
        </w:rPr>
        <w:t>:</w:t>
      </w:r>
    </w:p>
    <w:p w14:paraId="795D18D3" w14:textId="243791F6" w:rsidR="003B4DE3" w:rsidRDefault="003B4DE3" w:rsidP="003B4DE3">
      <w:r>
        <w:t>Her skal laves følgende database-ændringer:</w:t>
      </w:r>
    </w:p>
    <w:p w14:paraId="747F07FC" w14:textId="0E566B44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017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75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61302A70" w14:textId="77777777" w:rsidR="00F36597" w:rsidRDefault="00F36597" w:rsidP="00F36597">
      <w:pPr>
        <w:spacing w:after="0"/>
        <w:rPr>
          <w:sz w:val="16"/>
          <w:szCs w:val="14"/>
        </w:rPr>
      </w:pPr>
    </w:p>
    <w:p w14:paraId="4D3B6253" w14:textId="6A46A839" w:rsidR="000D615B" w:rsidRPr="000D615B" w:rsidRDefault="000D615B" w:rsidP="000D615B">
      <w:pPr>
        <w:rPr>
          <w:b/>
          <w:bCs/>
        </w:rPr>
      </w:pPr>
      <w:r w:rsidRPr="000D615B">
        <w:rPr>
          <w:b/>
          <w:bCs/>
        </w:rPr>
        <w:lastRenderedPageBreak/>
        <w:t>Husstandsmøller (5508)</w:t>
      </w:r>
      <w:r>
        <w:rPr>
          <w:b/>
          <w:bCs/>
        </w:rPr>
        <w:t>:</w:t>
      </w:r>
      <w:r w:rsidRPr="000D615B">
        <w:rPr>
          <w:b/>
          <w:bCs/>
        </w:rPr>
        <w:t xml:space="preserve"> </w:t>
      </w:r>
    </w:p>
    <w:p w14:paraId="038E4241" w14:textId="37F4E172" w:rsidR="003B4DE3" w:rsidRDefault="003B4DE3" w:rsidP="003B4DE3">
      <w:r>
        <w:t>Her skal laves følgende database-ændringer:</w:t>
      </w:r>
    </w:p>
    <w:p w14:paraId="50B83406" w14:textId="66763BB9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018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cvf_vejkode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82</w:t>
      </w:r>
      <w:r w:rsidRPr="004851E6">
        <w:rPr>
          <w:color w:val="E36C0A"/>
          <w:sz w:val="16"/>
          <w:szCs w:val="14"/>
        </w:rPr>
        <w:t xml:space="preserve"> i specifikation.</w:t>
      </w:r>
    </w:p>
    <w:p w14:paraId="3AB6554E" w14:textId="0EDC6F97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019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82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72BB8FF7" w14:textId="77777777" w:rsidR="00F36597" w:rsidRDefault="00F36597" w:rsidP="00F36597">
      <w:pPr>
        <w:spacing w:after="0"/>
        <w:rPr>
          <w:sz w:val="16"/>
          <w:szCs w:val="14"/>
        </w:rPr>
      </w:pPr>
    </w:p>
    <w:p w14:paraId="77D07511" w14:textId="33B08A4B" w:rsidR="000D615B" w:rsidRPr="000D615B" w:rsidRDefault="000D615B" w:rsidP="007B4E03">
      <w:pPr>
        <w:rPr>
          <w:b/>
          <w:bCs/>
        </w:rPr>
      </w:pPr>
      <w:r w:rsidRPr="000D615B">
        <w:rPr>
          <w:b/>
          <w:bCs/>
        </w:rPr>
        <w:t>Afstemningssted (5703)</w:t>
      </w:r>
      <w:r>
        <w:rPr>
          <w:b/>
          <w:bCs/>
        </w:rPr>
        <w:t>:</w:t>
      </w:r>
    </w:p>
    <w:p w14:paraId="039064CD" w14:textId="77777777" w:rsidR="003B4DE3" w:rsidRDefault="003B4DE3" w:rsidP="003B4DE3">
      <w:r>
        <w:t>Her skal laves følgende database-ændringer:</w:t>
      </w:r>
    </w:p>
    <w:p w14:paraId="30BD4E29" w14:textId="614AE50F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020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851E6" w:rsidRPr="004851E6">
        <w:rPr>
          <w:color w:val="E36C0A"/>
          <w:sz w:val="16"/>
          <w:szCs w:val="14"/>
        </w:rPr>
        <w:t>10</w:t>
      </w:r>
      <w:r w:rsidR="004E1D4B">
        <w:rPr>
          <w:color w:val="E36C0A"/>
          <w:sz w:val="16"/>
          <w:szCs w:val="14"/>
        </w:rPr>
        <w:t>2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476828C7" w14:textId="77777777" w:rsidR="00F36597" w:rsidRDefault="00F36597" w:rsidP="00F36597">
      <w:pPr>
        <w:spacing w:after="0"/>
      </w:pPr>
    </w:p>
    <w:p w14:paraId="104E1BD5" w14:textId="16B63531" w:rsidR="000D615B" w:rsidRPr="000D615B" w:rsidRDefault="000D615B" w:rsidP="000D615B">
      <w:pPr>
        <w:rPr>
          <w:b/>
          <w:bCs/>
        </w:rPr>
      </w:pPr>
      <w:r w:rsidRPr="000D615B">
        <w:rPr>
          <w:b/>
          <w:bCs/>
        </w:rPr>
        <w:t>Grundsalg (5707)</w:t>
      </w:r>
      <w:r>
        <w:rPr>
          <w:b/>
          <w:bCs/>
        </w:rPr>
        <w:t>:</w:t>
      </w:r>
    </w:p>
    <w:p w14:paraId="5577ADE4" w14:textId="77777777" w:rsidR="003B4DE3" w:rsidRDefault="003B4DE3" w:rsidP="003B4DE3">
      <w:r>
        <w:t>Her skal laves følgende database-ændringer:</w:t>
      </w:r>
    </w:p>
    <w:p w14:paraId="22542C27" w14:textId="70F53B7C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021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108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562C82B8" w14:textId="77777777" w:rsidR="00F36597" w:rsidRDefault="00F36597" w:rsidP="00F36597">
      <w:pPr>
        <w:spacing w:after="0"/>
        <w:rPr>
          <w:sz w:val="16"/>
          <w:szCs w:val="14"/>
        </w:rPr>
      </w:pPr>
    </w:p>
    <w:p w14:paraId="6768F337" w14:textId="67235963" w:rsidR="000D615B" w:rsidRPr="000D615B" w:rsidRDefault="000D615B" w:rsidP="007B4E03">
      <w:pPr>
        <w:rPr>
          <w:b/>
          <w:bCs/>
        </w:rPr>
      </w:pPr>
      <w:r w:rsidRPr="000D615B">
        <w:rPr>
          <w:b/>
          <w:bCs/>
        </w:rPr>
        <w:t>Lærings- og uddannelsesinstitution (5714)</w:t>
      </w:r>
      <w:r>
        <w:rPr>
          <w:b/>
          <w:bCs/>
        </w:rPr>
        <w:t>:</w:t>
      </w:r>
    </w:p>
    <w:p w14:paraId="6B56DE1D" w14:textId="77777777" w:rsidR="003B4DE3" w:rsidRDefault="003B4DE3" w:rsidP="003B4DE3">
      <w:r>
        <w:t>Her skal laves følgende database-ændringer:</w:t>
      </w:r>
    </w:p>
    <w:p w14:paraId="7EB9CBBE" w14:textId="5A63F0A8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4E1D4B">
        <w:rPr>
          <w:color w:val="E36C0A"/>
          <w:sz w:val="16"/>
          <w:szCs w:val="14"/>
        </w:rPr>
        <w:t>022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E1D4B">
        <w:rPr>
          <w:color w:val="E36C0A"/>
          <w:sz w:val="16"/>
          <w:szCs w:val="14"/>
        </w:rPr>
        <w:t>118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41FBC618" w14:textId="77777777" w:rsidR="00F36597" w:rsidRDefault="00F36597" w:rsidP="00F36597">
      <w:pPr>
        <w:spacing w:after="0"/>
        <w:rPr>
          <w:sz w:val="16"/>
          <w:szCs w:val="14"/>
        </w:rPr>
      </w:pPr>
    </w:p>
    <w:p w14:paraId="50D07E75" w14:textId="52291AD5" w:rsidR="000D615B" w:rsidRPr="000D615B" w:rsidRDefault="000D615B" w:rsidP="007B4E03">
      <w:pPr>
        <w:rPr>
          <w:b/>
          <w:bCs/>
        </w:rPr>
      </w:pPr>
      <w:r w:rsidRPr="000D615B">
        <w:rPr>
          <w:b/>
          <w:bCs/>
        </w:rPr>
        <w:t>Botilbud (5715)</w:t>
      </w:r>
      <w:r>
        <w:rPr>
          <w:b/>
          <w:bCs/>
        </w:rPr>
        <w:t>:</w:t>
      </w:r>
    </w:p>
    <w:p w14:paraId="17C8093C" w14:textId="77777777" w:rsidR="003B4DE3" w:rsidRDefault="003B4DE3" w:rsidP="003B4DE3">
      <w:r>
        <w:t>Her skal laves følgende database-ændringer:</w:t>
      </w:r>
    </w:p>
    <w:p w14:paraId="76AA79ED" w14:textId="73C6AEF9" w:rsidR="00F36597" w:rsidRPr="004851E6" w:rsidRDefault="00F36597" w:rsidP="00F3659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023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 w:rsidRPr="004851E6">
        <w:rPr>
          <w:color w:val="E36C0A"/>
          <w:sz w:val="16"/>
          <w:szCs w:val="14"/>
        </w:rPr>
        <w:t>adr_id</w:t>
      </w:r>
      <w:proofErr w:type="spellEnd"/>
      <w:r w:rsidRPr="004851E6">
        <w:rPr>
          <w:color w:val="E36C0A"/>
          <w:sz w:val="16"/>
          <w:szCs w:val="14"/>
        </w:rPr>
        <w:t xml:space="preserve">, da det har feltet </w:t>
      </w:r>
      <w:proofErr w:type="spellStart"/>
      <w:r w:rsidRPr="004851E6">
        <w:rPr>
          <w:color w:val="E36C0A"/>
          <w:sz w:val="16"/>
          <w:szCs w:val="14"/>
        </w:rPr>
        <w:t>husnr</w:t>
      </w:r>
      <w:proofErr w:type="spellEnd"/>
      <w:r w:rsidRPr="004851E6">
        <w:rPr>
          <w:color w:val="E36C0A"/>
          <w:sz w:val="16"/>
          <w:szCs w:val="14"/>
        </w:rPr>
        <w:t xml:space="preserve">, se side </w:t>
      </w:r>
      <w:r w:rsidR="004851E6" w:rsidRPr="004851E6">
        <w:rPr>
          <w:color w:val="E36C0A"/>
          <w:sz w:val="16"/>
          <w:szCs w:val="14"/>
        </w:rPr>
        <w:t>12</w:t>
      </w:r>
      <w:r w:rsidR="003B4076">
        <w:rPr>
          <w:color w:val="E36C0A"/>
          <w:sz w:val="16"/>
          <w:szCs w:val="14"/>
        </w:rPr>
        <w:t>1</w:t>
      </w:r>
      <w:r w:rsidRPr="004851E6">
        <w:rPr>
          <w:color w:val="E36C0A"/>
          <w:sz w:val="16"/>
          <w:szCs w:val="14"/>
        </w:rPr>
        <w:t xml:space="preserve"> i specifikation. </w:t>
      </w:r>
    </w:p>
    <w:p w14:paraId="611A48DA" w14:textId="77777777" w:rsidR="00F36597" w:rsidRDefault="00F36597" w:rsidP="00F36597">
      <w:pPr>
        <w:spacing w:after="0"/>
        <w:rPr>
          <w:sz w:val="16"/>
          <w:szCs w:val="14"/>
        </w:rPr>
      </w:pPr>
    </w:p>
    <w:p w14:paraId="35071186" w14:textId="0DF73E7D" w:rsidR="000D615B" w:rsidRPr="000D615B" w:rsidRDefault="000D615B" w:rsidP="007B4E03">
      <w:pPr>
        <w:rPr>
          <w:b/>
          <w:bCs/>
        </w:rPr>
      </w:pPr>
      <w:r w:rsidRPr="000D615B">
        <w:rPr>
          <w:b/>
          <w:bCs/>
        </w:rPr>
        <w:t>Servicetilbud (5716)</w:t>
      </w:r>
      <w:r>
        <w:rPr>
          <w:b/>
          <w:bCs/>
        </w:rPr>
        <w:t>:</w:t>
      </w:r>
    </w:p>
    <w:p w14:paraId="0F096F27" w14:textId="77777777" w:rsidR="003B4DE3" w:rsidRDefault="003B4DE3" w:rsidP="003B4DE3">
      <w:r>
        <w:t>Her skal laves følgende database-ændringer:</w:t>
      </w:r>
    </w:p>
    <w:p w14:paraId="7BAC31BB" w14:textId="078B5C14" w:rsidR="00F36597" w:rsidRPr="009D2812" w:rsidRDefault="00F36597" w:rsidP="00F36597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024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adr_id</w:t>
      </w:r>
      <w:proofErr w:type="spellEnd"/>
      <w:r w:rsidRPr="009D2812">
        <w:rPr>
          <w:color w:val="E36C0A"/>
          <w:sz w:val="16"/>
          <w:szCs w:val="14"/>
        </w:rPr>
        <w:t xml:space="preserve">, da det har feltet </w:t>
      </w:r>
      <w:proofErr w:type="spellStart"/>
      <w:r w:rsidRPr="009D2812">
        <w:rPr>
          <w:color w:val="E36C0A"/>
          <w:sz w:val="16"/>
          <w:szCs w:val="14"/>
        </w:rPr>
        <w:t>husnr</w:t>
      </w:r>
      <w:proofErr w:type="spellEnd"/>
      <w:r w:rsidRPr="009D2812">
        <w:rPr>
          <w:color w:val="E36C0A"/>
          <w:sz w:val="16"/>
          <w:szCs w:val="14"/>
        </w:rPr>
        <w:t xml:space="preserve">, se side </w:t>
      </w:r>
      <w:r w:rsidR="009D2812" w:rsidRPr="009D2812">
        <w:rPr>
          <w:color w:val="E36C0A"/>
          <w:sz w:val="16"/>
          <w:szCs w:val="14"/>
        </w:rPr>
        <w:t>12</w:t>
      </w:r>
      <w:r w:rsidR="003B4076">
        <w:rPr>
          <w:color w:val="E36C0A"/>
          <w:sz w:val="16"/>
          <w:szCs w:val="14"/>
        </w:rPr>
        <w:t>4</w:t>
      </w:r>
      <w:r w:rsidRPr="009D2812">
        <w:rPr>
          <w:color w:val="E36C0A"/>
          <w:sz w:val="16"/>
          <w:szCs w:val="14"/>
        </w:rPr>
        <w:t xml:space="preserve"> i specifikation. </w:t>
      </w:r>
    </w:p>
    <w:p w14:paraId="484E23BE" w14:textId="77777777" w:rsidR="00F36597" w:rsidRDefault="00F36597" w:rsidP="00F36597">
      <w:pPr>
        <w:spacing w:after="0"/>
        <w:rPr>
          <w:sz w:val="16"/>
          <w:szCs w:val="14"/>
        </w:rPr>
      </w:pPr>
    </w:p>
    <w:p w14:paraId="12B59D44" w14:textId="41EEC21C" w:rsidR="00BA5C3D" w:rsidRPr="00520F0E" w:rsidRDefault="00BA5C3D" w:rsidP="00A252A0">
      <w:pPr>
        <w:rPr>
          <w:b/>
          <w:bCs/>
        </w:rPr>
      </w:pPr>
      <w:proofErr w:type="spellStart"/>
      <w:r w:rsidRPr="00520F0E">
        <w:rPr>
          <w:b/>
          <w:bCs/>
        </w:rPr>
        <w:t>Facilitet_punkt</w:t>
      </w:r>
      <w:proofErr w:type="spellEnd"/>
      <w:r w:rsidRPr="00520F0E">
        <w:rPr>
          <w:b/>
          <w:bCs/>
        </w:rPr>
        <w:t xml:space="preserve"> (5800)</w:t>
      </w:r>
      <w:r w:rsidR="00A252A0" w:rsidRPr="00520F0E">
        <w:rPr>
          <w:b/>
          <w:bCs/>
        </w:rPr>
        <w:t>:</w:t>
      </w:r>
    </w:p>
    <w:p w14:paraId="5C5EFBF1" w14:textId="77777777" w:rsidR="00BA5C3D" w:rsidRDefault="00BA5C3D" w:rsidP="00BA5C3D">
      <w:r>
        <w:t>Her skal laves følgende database-ændringer:</w:t>
      </w:r>
    </w:p>
    <w:p w14:paraId="42F42CE9" w14:textId="24ECABB2" w:rsidR="00BA5C3D" w:rsidRPr="009D2812" w:rsidRDefault="00520F0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025</w:t>
      </w:r>
      <w:r w:rsidR="00BA5C3D" w:rsidRPr="009D2812">
        <w:rPr>
          <w:color w:val="E36C0A"/>
          <w:sz w:val="16"/>
          <w:szCs w:val="14"/>
        </w:rPr>
        <w:t>: Feltet navn skal have længden 254</w:t>
      </w:r>
      <w:r w:rsidR="003F046A" w:rsidRPr="009D2812">
        <w:rPr>
          <w:color w:val="E36C0A"/>
          <w:sz w:val="16"/>
          <w:szCs w:val="14"/>
        </w:rPr>
        <w:t>, s</w:t>
      </w:r>
      <w:r w:rsidR="00BA5C3D" w:rsidRPr="009D2812">
        <w:rPr>
          <w:color w:val="E36C0A"/>
          <w:sz w:val="16"/>
          <w:szCs w:val="14"/>
        </w:rPr>
        <w:t xml:space="preserve">e side </w:t>
      </w:r>
      <w:r w:rsidR="003F046A" w:rsidRPr="009D2812">
        <w:rPr>
          <w:color w:val="E36C0A"/>
          <w:sz w:val="16"/>
          <w:szCs w:val="14"/>
        </w:rPr>
        <w:t>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8</w:t>
      </w:r>
      <w:r w:rsidR="003F046A" w:rsidRPr="009D2812">
        <w:rPr>
          <w:color w:val="E36C0A"/>
          <w:sz w:val="16"/>
          <w:szCs w:val="14"/>
        </w:rPr>
        <w:t xml:space="preserve"> </w:t>
      </w:r>
      <w:r w:rsidR="00BA5C3D" w:rsidRPr="009D2812">
        <w:rPr>
          <w:color w:val="E36C0A"/>
          <w:sz w:val="16"/>
          <w:szCs w:val="14"/>
        </w:rPr>
        <w:t>i specifikation.</w:t>
      </w:r>
    </w:p>
    <w:p w14:paraId="2C6BB0C0" w14:textId="04095993" w:rsidR="00BA5C3D" w:rsidRPr="009D2812" w:rsidRDefault="00520F0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026</w:t>
      </w:r>
      <w:r w:rsidR="00BA5C3D" w:rsidRPr="009D2812">
        <w:rPr>
          <w:color w:val="E36C0A"/>
          <w:sz w:val="16"/>
          <w:szCs w:val="14"/>
        </w:rPr>
        <w:t xml:space="preserve">: Feltet </w:t>
      </w:r>
      <w:proofErr w:type="spellStart"/>
      <w:r w:rsidR="00BA5C3D" w:rsidRPr="009D2812">
        <w:rPr>
          <w:color w:val="E36C0A"/>
          <w:sz w:val="16"/>
          <w:szCs w:val="14"/>
        </w:rPr>
        <w:t>lang_beskr</w:t>
      </w:r>
      <w:proofErr w:type="spellEnd"/>
      <w:r w:rsidR="00BA5C3D" w:rsidRPr="009D2812">
        <w:rPr>
          <w:color w:val="E36C0A"/>
          <w:sz w:val="16"/>
          <w:szCs w:val="14"/>
        </w:rPr>
        <w:t xml:space="preserve"> skal have længden 3000</w:t>
      </w:r>
      <w:r w:rsidR="003F046A" w:rsidRPr="009D2812">
        <w:rPr>
          <w:color w:val="E36C0A"/>
          <w:sz w:val="16"/>
          <w:szCs w:val="14"/>
        </w:rPr>
        <w:t>, s</w:t>
      </w:r>
      <w:r w:rsidR="00BA5C3D" w:rsidRPr="009D2812">
        <w:rPr>
          <w:color w:val="E36C0A"/>
          <w:sz w:val="16"/>
          <w:szCs w:val="14"/>
        </w:rPr>
        <w:t xml:space="preserve">e side </w:t>
      </w:r>
      <w:r w:rsidR="003F046A" w:rsidRPr="009D2812">
        <w:rPr>
          <w:color w:val="E36C0A"/>
          <w:sz w:val="16"/>
          <w:szCs w:val="14"/>
        </w:rPr>
        <w:t>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8</w:t>
      </w:r>
      <w:r w:rsidR="00BA5C3D" w:rsidRPr="009D2812">
        <w:rPr>
          <w:color w:val="E36C0A"/>
          <w:sz w:val="16"/>
          <w:szCs w:val="14"/>
        </w:rPr>
        <w:t xml:space="preserve"> i specifikation.</w:t>
      </w:r>
    </w:p>
    <w:p w14:paraId="3A6881E1" w14:textId="3DD78AA0" w:rsidR="00BA5C3D" w:rsidRPr="009D2812" w:rsidRDefault="00520F0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027</w:t>
      </w:r>
      <w:r w:rsidR="00BA5C3D" w:rsidRPr="009D2812">
        <w:rPr>
          <w:color w:val="E36C0A"/>
          <w:sz w:val="16"/>
          <w:szCs w:val="14"/>
        </w:rPr>
        <w:t xml:space="preserve">: Feltet </w:t>
      </w:r>
      <w:proofErr w:type="spellStart"/>
      <w:r w:rsidR="00BA5C3D" w:rsidRPr="009D2812">
        <w:rPr>
          <w:color w:val="E36C0A"/>
          <w:sz w:val="16"/>
          <w:szCs w:val="14"/>
        </w:rPr>
        <w:t>uk_l_beskr</w:t>
      </w:r>
      <w:proofErr w:type="spellEnd"/>
      <w:r w:rsidR="00BA5C3D" w:rsidRPr="009D2812">
        <w:rPr>
          <w:color w:val="E36C0A"/>
          <w:sz w:val="16"/>
          <w:szCs w:val="14"/>
        </w:rPr>
        <w:t xml:space="preserve"> skal have længden 3000</w:t>
      </w:r>
      <w:r w:rsidR="003F046A" w:rsidRPr="009D2812">
        <w:rPr>
          <w:color w:val="E36C0A"/>
          <w:sz w:val="16"/>
          <w:szCs w:val="14"/>
        </w:rPr>
        <w:t>, s</w:t>
      </w:r>
      <w:r w:rsidR="00BA5C3D" w:rsidRPr="009D2812">
        <w:rPr>
          <w:color w:val="E36C0A"/>
          <w:sz w:val="16"/>
          <w:szCs w:val="14"/>
        </w:rPr>
        <w:t xml:space="preserve">e side </w:t>
      </w:r>
      <w:r w:rsidR="003F046A" w:rsidRPr="009D2812">
        <w:rPr>
          <w:color w:val="E36C0A"/>
          <w:sz w:val="16"/>
          <w:szCs w:val="14"/>
        </w:rPr>
        <w:t>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 xml:space="preserve">8 </w:t>
      </w:r>
      <w:r w:rsidR="00BA5C3D" w:rsidRPr="009D2812">
        <w:rPr>
          <w:color w:val="E36C0A"/>
          <w:sz w:val="16"/>
          <w:szCs w:val="14"/>
        </w:rPr>
        <w:t>i specifikation.</w:t>
      </w:r>
    </w:p>
    <w:p w14:paraId="564B5D31" w14:textId="79476AC0" w:rsidR="00BA5C3D" w:rsidRDefault="00520F0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3B4076">
        <w:rPr>
          <w:color w:val="E36C0A"/>
          <w:sz w:val="16"/>
          <w:szCs w:val="14"/>
        </w:rPr>
        <w:t>028</w:t>
      </w:r>
      <w:r w:rsidR="00BA5C3D" w:rsidRPr="009D2812">
        <w:rPr>
          <w:color w:val="E36C0A"/>
          <w:sz w:val="16"/>
          <w:szCs w:val="14"/>
        </w:rPr>
        <w:t xml:space="preserve">: Feltet </w:t>
      </w:r>
      <w:proofErr w:type="spellStart"/>
      <w:r w:rsidR="00BA5C3D" w:rsidRPr="009D2812">
        <w:rPr>
          <w:color w:val="E36C0A"/>
          <w:sz w:val="16"/>
          <w:szCs w:val="14"/>
        </w:rPr>
        <w:t>d_l_beskr</w:t>
      </w:r>
      <w:proofErr w:type="spellEnd"/>
      <w:r w:rsidR="00BA5C3D" w:rsidRPr="009D2812">
        <w:rPr>
          <w:color w:val="E36C0A"/>
          <w:sz w:val="16"/>
          <w:szCs w:val="14"/>
        </w:rPr>
        <w:t xml:space="preserve"> skal have længden 3000</w:t>
      </w:r>
      <w:r w:rsidR="003F046A" w:rsidRPr="009D2812">
        <w:rPr>
          <w:color w:val="E36C0A"/>
          <w:sz w:val="16"/>
          <w:szCs w:val="14"/>
        </w:rPr>
        <w:t>, s</w:t>
      </w:r>
      <w:r w:rsidR="00BA5C3D" w:rsidRPr="009D2812">
        <w:rPr>
          <w:color w:val="E36C0A"/>
          <w:sz w:val="16"/>
          <w:szCs w:val="14"/>
        </w:rPr>
        <w:t xml:space="preserve">e side </w:t>
      </w:r>
      <w:r w:rsidR="003F046A" w:rsidRPr="009D2812">
        <w:rPr>
          <w:color w:val="E36C0A"/>
          <w:sz w:val="16"/>
          <w:szCs w:val="14"/>
        </w:rPr>
        <w:t>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8</w:t>
      </w:r>
      <w:r w:rsidR="00BA5C3D" w:rsidRPr="009D2812">
        <w:rPr>
          <w:color w:val="E36C0A"/>
          <w:sz w:val="16"/>
          <w:szCs w:val="14"/>
        </w:rPr>
        <w:t xml:space="preserve"> i specifikation.</w:t>
      </w:r>
    </w:p>
    <w:p w14:paraId="2DE219A3" w14:textId="374AACE6" w:rsidR="009B76AB" w:rsidRPr="009B76AB" w:rsidRDefault="009B76AB" w:rsidP="009B76AB">
      <w:pPr>
        <w:spacing w:after="0"/>
        <w:rPr>
          <w:color w:val="E36C0A"/>
          <w:sz w:val="16"/>
          <w:szCs w:val="14"/>
        </w:rPr>
      </w:pPr>
      <w:r w:rsidRPr="009B76AB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029</w:t>
      </w:r>
      <w:r>
        <w:rPr>
          <w:color w:val="E36C0A"/>
          <w:sz w:val="16"/>
          <w:szCs w:val="14"/>
        </w:rPr>
        <w:t>:</w:t>
      </w:r>
      <w:r w:rsidRPr="009B76AB">
        <w:rPr>
          <w:color w:val="E36C0A"/>
          <w:sz w:val="16"/>
          <w:szCs w:val="14"/>
        </w:rPr>
        <w:t xml:space="preserve"> Feltet </w:t>
      </w:r>
      <w:proofErr w:type="spellStart"/>
      <w:r w:rsidRPr="009B76AB">
        <w:rPr>
          <w:color w:val="E36C0A"/>
          <w:sz w:val="16"/>
          <w:szCs w:val="14"/>
        </w:rPr>
        <w:t>saeson_st</w:t>
      </w:r>
      <w:proofErr w:type="spellEnd"/>
      <w:r w:rsidRPr="009B76AB">
        <w:rPr>
          <w:color w:val="E36C0A"/>
          <w:sz w:val="16"/>
          <w:szCs w:val="14"/>
        </w:rPr>
        <w:t xml:space="preserve"> ændres til tekststreng med længde 25. Pas på, det er udfyldt</w:t>
      </w:r>
      <w:r w:rsidR="006F178C" w:rsidRPr="009D2812">
        <w:rPr>
          <w:color w:val="E36C0A"/>
          <w:sz w:val="16"/>
          <w:szCs w:val="14"/>
        </w:rPr>
        <w:t>, se side 1</w:t>
      </w:r>
      <w:r w:rsidR="006F178C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="006F178C" w:rsidRPr="009D2812">
        <w:rPr>
          <w:color w:val="E36C0A"/>
          <w:sz w:val="16"/>
          <w:szCs w:val="14"/>
        </w:rPr>
        <w:t xml:space="preserve"> i specifikation.</w:t>
      </w:r>
    </w:p>
    <w:p w14:paraId="78E80CD2" w14:textId="1DF39BFA" w:rsidR="009B76AB" w:rsidRDefault="009B76AB" w:rsidP="009B76AB">
      <w:pPr>
        <w:spacing w:after="0"/>
        <w:rPr>
          <w:color w:val="E36C0A"/>
          <w:sz w:val="16"/>
          <w:szCs w:val="14"/>
        </w:rPr>
      </w:pPr>
      <w:r w:rsidRPr="009B76AB">
        <w:rPr>
          <w:color w:val="E36C0A"/>
          <w:sz w:val="16"/>
          <w:szCs w:val="14"/>
        </w:rPr>
        <w:annotationRef/>
      </w:r>
      <w:r w:rsidRPr="009B76AB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030</w:t>
      </w:r>
      <w:r w:rsidRPr="009B76AB">
        <w:rPr>
          <w:color w:val="E36C0A"/>
          <w:sz w:val="16"/>
          <w:szCs w:val="14"/>
        </w:rPr>
        <w:t xml:space="preserve">: Feltet </w:t>
      </w:r>
      <w:proofErr w:type="spellStart"/>
      <w:r w:rsidRPr="009B76AB">
        <w:rPr>
          <w:color w:val="E36C0A"/>
          <w:sz w:val="16"/>
          <w:szCs w:val="14"/>
        </w:rPr>
        <w:t>saeson_sl</w:t>
      </w:r>
      <w:proofErr w:type="spellEnd"/>
      <w:r w:rsidRPr="009B76AB">
        <w:rPr>
          <w:color w:val="E36C0A"/>
          <w:sz w:val="16"/>
          <w:szCs w:val="14"/>
        </w:rPr>
        <w:t xml:space="preserve"> ændres til tekststreng med længde 25. Pas på, det er udfyldt</w:t>
      </w:r>
      <w:r w:rsidR="006F178C" w:rsidRPr="009D2812">
        <w:rPr>
          <w:color w:val="E36C0A"/>
          <w:sz w:val="16"/>
          <w:szCs w:val="14"/>
        </w:rPr>
        <w:t>, se side 1</w:t>
      </w:r>
      <w:r w:rsidR="006F178C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="006F178C" w:rsidRPr="009D2812">
        <w:rPr>
          <w:color w:val="E36C0A"/>
          <w:sz w:val="16"/>
          <w:szCs w:val="14"/>
        </w:rPr>
        <w:t xml:space="preserve"> i specifikation.</w:t>
      </w:r>
    </w:p>
    <w:p w14:paraId="1AD31EF7" w14:textId="2344F76D" w:rsidR="00B52692" w:rsidRPr="009D2812" w:rsidRDefault="00B52692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031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saeson_bem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05798F0" w14:textId="1CAFEC0C" w:rsidR="00B52692" w:rsidRPr="009D2812" w:rsidRDefault="00B52692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032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folder_k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2B92F34D" w14:textId="65C24F8D" w:rsidR="00B52692" w:rsidRPr="009D2812" w:rsidRDefault="00B52692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033</w:t>
      </w:r>
      <w:r w:rsidRPr="009D2812">
        <w:rPr>
          <w:color w:val="E36C0A"/>
          <w:sz w:val="16"/>
          <w:szCs w:val="14"/>
        </w:rPr>
        <w:t>: Suppleres med feltet folder,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6EF44A92" w14:textId="5B7C426E" w:rsidR="00B52692" w:rsidRPr="009D2812" w:rsidRDefault="00B52692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034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folde_link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02825606" w14:textId="2234EC1E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035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foto_link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5D2AD4BB" w14:textId="4D325EAF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036</w:t>
      </w:r>
      <w:r w:rsidRPr="009D2812">
        <w:rPr>
          <w:color w:val="E36C0A"/>
          <w:sz w:val="16"/>
          <w:szCs w:val="14"/>
        </w:rPr>
        <w:t>: Suppleres med feltet foto_link1,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4F2FFEC0" w14:textId="39B2C714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037</w:t>
      </w:r>
      <w:r w:rsidRPr="009D2812">
        <w:rPr>
          <w:color w:val="E36C0A"/>
          <w:sz w:val="16"/>
          <w:szCs w:val="14"/>
        </w:rPr>
        <w:t>: Suppleres med feltet foto_link2,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7F4CDD0B" w14:textId="42888743" w:rsidR="00B650BB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lastRenderedPageBreak/>
        <w:t>#</w:t>
      </w:r>
      <w:r w:rsidR="00A00127">
        <w:rPr>
          <w:color w:val="E36C0A"/>
          <w:sz w:val="16"/>
          <w:szCs w:val="14"/>
        </w:rPr>
        <w:t>038</w:t>
      </w:r>
      <w:r w:rsidRPr="009D2812">
        <w:rPr>
          <w:color w:val="E36C0A"/>
          <w:sz w:val="16"/>
          <w:szCs w:val="14"/>
        </w:rPr>
        <w:t>: Suppleres med feltet foto_link3, se side 1</w:t>
      </w:r>
      <w:r w:rsidR="009D2812">
        <w:rPr>
          <w:color w:val="E36C0A"/>
          <w:sz w:val="16"/>
          <w:szCs w:val="14"/>
        </w:rPr>
        <w:t>2</w:t>
      </w:r>
      <w:r w:rsidR="003B4076">
        <w:rPr>
          <w:color w:val="E36C0A"/>
          <w:sz w:val="16"/>
          <w:szCs w:val="14"/>
        </w:rPr>
        <w:t>9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329F655" w14:textId="7D51AE26" w:rsidR="00A00127" w:rsidRPr="004851E6" w:rsidRDefault="00A00127" w:rsidP="00A0012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039</w:t>
      </w:r>
      <w:r w:rsidRPr="004851E6">
        <w:rPr>
          <w:color w:val="E36C0A"/>
          <w:sz w:val="16"/>
          <w:szCs w:val="14"/>
        </w:rPr>
        <w:t xml:space="preserve">: Suppleres med feltet </w:t>
      </w:r>
      <w:proofErr w:type="spellStart"/>
      <w:r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foto</w:t>
      </w:r>
      <w:proofErr w:type="spellEnd"/>
      <w:r w:rsidRPr="004851E6">
        <w:rPr>
          <w:color w:val="E36C0A"/>
          <w:sz w:val="16"/>
          <w:szCs w:val="14"/>
        </w:rPr>
        <w:t>, se side 1</w:t>
      </w:r>
      <w:r>
        <w:rPr>
          <w:color w:val="E36C0A"/>
          <w:sz w:val="16"/>
          <w:szCs w:val="14"/>
        </w:rPr>
        <w:t>30</w:t>
      </w:r>
      <w:r w:rsidRPr="004851E6">
        <w:rPr>
          <w:color w:val="E36C0A"/>
          <w:sz w:val="16"/>
          <w:szCs w:val="14"/>
        </w:rPr>
        <w:t>.</w:t>
      </w:r>
    </w:p>
    <w:p w14:paraId="6BDBECD9" w14:textId="46E56293" w:rsidR="00A00127" w:rsidRPr="004851E6" w:rsidRDefault="00A00127" w:rsidP="00A0012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040</w:t>
      </w:r>
      <w:r w:rsidRPr="004851E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4851E6">
        <w:rPr>
          <w:color w:val="E36C0A"/>
          <w:sz w:val="16"/>
          <w:szCs w:val="14"/>
        </w:rPr>
        <w:t>1, se side 1</w:t>
      </w:r>
      <w:r>
        <w:rPr>
          <w:color w:val="E36C0A"/>
          <w:sz w:val="16"/>
          <w:szCs w:val="14"/>
        </w:rPr>
        <w:t>30</w:t>
      </w:r>
      <w:r w:rsidRPr="004851E6">
        <w:rPr>
          <w:color w:val="E36C0A"/>
          <w:sz w:val="16"/>
          <w:szCs w:val="14"/>
        </w:rPr>
        <w:t>.</w:t>
      </w:r>
    </w:p>
    <w:p w14:paraId="6F1A3618" w14:textId="11D34C1B" w:rsidR="00A00127" w:rsidRPr="004851E6" w:rsidRDefault="00A00127" w:rsidP="00A0012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041</w:t>
      </w:r>
      <w:r w:rsidRPr="004851E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</w:t>
      </w:r>
      <w:r>
        <w:rPr>
          <w:color w:val="E36C0A"/>
          <w:sz w:val="16"/>
          <w:szCs w:val="14"/>
        </w:rPr>
        <w:t>o</w:t>
      </w:r>
      <w:r w:rsidRPr="004851E6">
        <w:rPr>
          <w:color w:val="E36C0A"/>
          <w:sz w:val="16"/>
          <w:szCs w:val="14"/>
        </w:rPr>
        <w:t>2, se side 1</w:t>
      </w:r>
      <w:r>
        <w:rPr>
          <w:color w:val="E36C0A"/>
          <w:sz w:val="16"/>
          <w:szCs w:val="14"/>
        </w:rPr>
        <w:t>30</w:t>
      </w:r>
      <w:r w:rsidRPr="004851E6">
        <w:rPr>
          <w:color w:val="E36C0A"/>
          <w:sz w:val="16"/>
          <w:szCs w:val="14"/>
        </w:rPr>
        <w:t>.</w:t>
      </w:r>
    </w:p>
    <w:p w14:paraId="5B9A1AE6" w14:textId="78DA01C6" w:rsidR="00A00127" w:rsidRDefault="00A00127" w:rsidP="00A00127">
      <w:pPr>
        <w:spacing w:after="0"/>
        <w:rPr>
          <w:color w:val="E36C0A"/>
          <w:sz w:val="16"/>
          <w:szCs w:val="14"/>
        </w:rPr>
      </w:pPr>
      <w:r w:rsidRPr="004851E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042</w:t>
      </w:r>
      <w:r w:rsidRPr="004851E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</w:t>
      </w:r>
      <w:r w:rsidRPr="004851E6">
        <w:rPr>
          <w:color w:val="E36C0A"/>
          <w:sz w:val="16"/>
          <w:szCs w:val="14"/>
        </w:rPr>
        <w:t>foto3, se side 1</w:t>
      </w:r>
      <w:r>
        <w:rPr>
          <w:color w:val="E36C0A"/>
          <w:sz w:val="16"/>
          <w:szCs w:val="14"/>
        </w:rPr>
        <w:t>30</w:t>
      </w:r>
      <w:r w:rsidRPr="004851E6">
        <w:rPr>
          <w:color w:val="E36C0A"/>
          <w:sz w:val="16"/>
          <w:szCs w:val="14"/>
        </w:rPr>
        <w:t>.</w:t>
      </w:r>
    </w:p>
    <w:p w14:paraId="42C8F245" w14:textId="5D3AA05C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043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film_link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20323E6" w14:textId="0A2F3B65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044</w:t>
      </w:r>
      <w:r w:rsidRPr="009D2812">
        <w:rPr>
          <w:color w:val="E36C0A"/>
          <w:sz w:val="16"/>
          <w:szCs w:val="14"/>
        </w:rPr>
        <w:t>: Suppleres med feltet film_link1,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D84F86F" w14:textId="104D8036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045</w:t>
      </w:r>
      <w:r w:rsidRPr="009D2812">
        <w:rPr>
          <w:color w:val="E36C0A"/>
          <w:sz w:val="16"/>
          <w:szCs w:val="14"/>
        </w:rPr>
        <w:t>: Suppleres med feltet film_link2,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14526756" w14:textId="3B3BD514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046</w:t>
      </w:r>
      <w:r w:rsidRPr="009D2812">
        <w:rPr>
          <w:color w:val="E36C0A"/>
          <w:sz w:val="16"/>
          <w:szCs w:val="14"/>
        </w:rPr>
        <w:t>: Suppleres med feltet film_link3,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1847E089" w14:textId="4AD52E25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047</w:t>
      </w:r>
      <w:r w:rsidRPr="009D2812">
        <w:rPr>
          <w:color w:val="E36C0A"/>
          <w:sz w:val="16"/>
          <w:szCs w:val="14"/>
        </w:rPr>
        <w:t>: Suppleres med feltet vejkode,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187D9C72" w14:textId="1A314221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048</w:t>
      </w:r>
      <w:r w:rsidRPr="009D2812">
        <w:rPr>
          <w:color w:val="E36C0A"/>
          <w:sz w:val="16"/>
          <w:szCs w:val="14"/>
        </w:rPr>
        <w:t>: Suppleres med feltet vejnavn,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25E78F7E" w14:textId="10E4C0BE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049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cvf_vejkode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F789297" w14:textId="2863AB3F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050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husnr</w:t>
      </w:r>
      <w:proofErr w:type="spellEnd"/>
      <w:r w:rsidRPr="009D2812">
        <w:rPr>
          <w:color w:val="E36C0A"/>
          <w:sz w:val="16"/>
          <w:szCs w:val="14"/>
        </w:rPr>
        <w:t>, se side 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1818CF5E" w14:textId="665B62AA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051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postnr</w:t>
      </w:r>
      <w:proofErr w:type="spellEnd"/>
      <w:r w:rsidRPr="009D2812">
        <w:rPr>
          <w:color w:val="E36C0A"/>
          <w:sz w:val="16"/>
          <w:szCs w:val="14"/>
        </w:rPr>
        <w:t xml:space="preserve">, se side </w:t>
      </w:r>
      <w:r w:rsid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0AD81235" w14:textId="713CC66D" w:rsidR="00195EB0" w:rsidRPr="009D2812" w:rsidRDefault="00195EB0" w:rsidP="00195EB0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052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postnr_by</w:t>
      </w:r>
      <w:proofErr w:type="spellEnd"/>
      <w:r w:rsidRPr="009D2812">
        <w:rPr>
          <w:color w:val="E36C0A"/>
          <w:sz w:val="16"/>
          <w:szCs w:val="14"/>
        </w:rPr>
        <w:t xml:space="preserve">, se side </w:t>
      </w:r>
      <w:r w:rsidR="009D2812" w:rsidRP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>30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3852F787" w14:textId="6E41A549" w:rsidR="00B650BB" w:rsidRPr="009D2812" w:rsidRDefault="00B650BB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053</w:t>
      </w:r>
      <w:r w:rsidRPr="009D2812">
        <w:rPr>
          <w:color w:val="E36C0A"/>
          <w:sz w:val="16"/>
          <w:szCs w:val="14"/>
        </w:rPr>
        <w:t xml:space="preserve">: Suppleres med feltet </w:t>
      </w:r>
      <w:proofErr w:type="spellStart"/>
      <w:r w:rsidRPr="009D2812">
        <w:rPr>
          <w:color w:val="E36C0A"/>
          <w:sz w:val="16"/>
          <w:szCs w:val="14"/>
        </w:rPr>
        <w:t>adr_id</w:t>
      </w:r>
      <w:proofErr w:type="spellEnd"/>
      <w:r w:rsidRPr="009D2812">
        <w:rPr>
          <w:color w:val="E36C0A"/>
          <w:sz w:val="16"/>
          <w:szCs w:val="14"/>
        </w:rPr>
        <w:t xml:space="preserve">, se side </w:t>
      </w:r>
      <w:r w:rsidR="009D2812" w:rsidRP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 xml:space="preserve">30 </w:t>
      </w:r>
      <w:r w:rsidRPr="009D2812">
        <w:rPr>
          <w:color w:val="E36C0A"/>
          <w:sz w:val="16"/>
          <w:szCs w:val="14"/>
        </w:rPr>
        <w:t>i specifikation.</w:t>
      </w:r>
    </w:p>
    <w:p w14:paraId="4EF52FDC" w14:textId="0DCE82D5" w:rsidR="003F3D1E" w:rsidRPr="009D2812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054</w:t>
      </w:r>
      <w:r w:rsidRPr="009D2812">
        <w:rPr>
          <w:color w:val="E36C0A"/>
          <w:sz w:val="16"/>
          <w:szCs w:val="14"/>
        </w:rPr>
        <w:t xml:space="preserve">: Suppleres med feltet link1, se side </w:t>
      </w:r>
      <w:r w:rsidR="009D2812" w:rsidRP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>30</w:t>
      </w:r>
      <w:r w:rsidR="009D2812" w:rsidRP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2F39FB3E" w14:textId="10DC9F59" w:rsidR="003F3D1E" w:rsidRPr="009D2812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055</w:t>
      </w:r>
      <w:r w:rsidRPr="009D2812">
        <w:rPr>
          <w:color w:val="E36C0A"/>
          <w:sz w:val="16"/>
          <w:szCs w:val="14"/>
        </w:rPr>
        <w:t xml:space="preserve">: Suppleres med feltet link2, se side </w:t>
      </w:r>
      <w:r w:rsidR="009D2812" w:rsidRP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>30</w:t>
      </w:r>
      <w:r w:rsidR="009D2812" w:rsidRP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56F981AB" w14:textId="42254981" w:rsidR="003F3D1E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00127">
        <w:rPr>
          <w:color w:val="E36C0A"/>
          <w:sz w:val="16"/>
          <w:szCs w:val="14"/>
        </w:rPr>
        <w:t>056</w:t>
      </w:r>
      <w:r w:rsidRPr="009D2812">
        <w:rPr>
          <w:color w:val="E36C0A"/>
          <w:sz w:val="16"/>
          <w:szCs w:val="14"/>
        </w:rPr>
        <w:t xml:space="preserve">: Suppleres med feltet link3, se side </w:t>
      </w:r>
      <w:r w:rsidR="009D2812" w:rsidRPr="009D2812">
        <w:rPr>
          <w:color w:val="E36C0A"/>
          <w:sz w:val="16"/>
          <w:szCs w:val="14"/>
        </w:rPr>
        <w:t>1</w:t>
      </w:r>
      <w:r w:rsidR="00A00127">
        <w:rPr>
          <w:color w:val="E36C0A"/>
          <w:sz w:val="16"/>
          <w:szCs w:val="14"/>
        </w:rPr>
        <w:t>30</w:t>
      </w:r>
      <w:r w:rsidR="009D2812" w:rsidRP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0A950B7F" w14:textId="7C18BDB9" w:rsidR="00FA7BD6" w:rsidRDefault="009D2812" w:rsidP="009D2812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970513">
        <w:rPr>
          <w:color w:val="E36C0A"/>
          <w:sz w:val="16"/>
          <w:szCs w:val="14"/>
        </w:rPr>
        <w:t>057</w:t>
      </w:r>
      <w:r w:rsidRPr="009D2812">
        <w:rPr>
          <w:color w:val="E36C0A"/>
          <w:sz w:val="16"/>
          <w:szCs w:val="14"/>
        </w:rPr>
        <w:t xml:space="preserve">: Suppleres med den nye facilitetstype ”Badepunkt”, se side </w:t>
      </w:r>
      <w:r>
        <w:rPr>
          <w:color w:val="E36C0A"/>
          <w:sz w:val="16"/>
          <w:szCs w:val="14"/>
        </w:rPr>
        <w:t>13</w:t>
      </w:r>
      <w:r w:rsidR="00970513">
        <w:rPr>
          <w:color w:val="E36C0A"/>
          <w:sz w:val="16"/>
          <w:szCs w:val="14"/>
        </w:rPr>
        <w:t>2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008559FC" w14:textId="14A3C920" w:rsidR="009D2812" w:rsidRPr="009D2812" w:rsidRDefault="009D2812" w:rsidP="009D2812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970513">
        <w:rPr>
          <w:color w:val="E36C0A"/>
          <w:sz w:val="16"/>
          <w:szCs w:val="14"/>
        </w:rPr>
        <w:t>058</w:t>
      </w:r>
      <w:r w:rsidRPr="009D2812">
        <w:rPr>
          <w:color w:val="E36C0A"/>
          <w:sz w:val="16"/>
          <w:szCs w:val="14"/>
        </w:rPr>
        <w:t xml:space="preserve">: </w:t>
      </w:r>
      <w:r w:rsidRPr="009D2812">
        <w:rPr>
          <w:rStyle w:val="Kommentarhenvisning"/>
          <w:color w:val="E36C0A"/>
        </w:rPr>
        <w:t>B</w:t>
      </w:r>
      <w:r w:rsidRPr="009D2812">
        <w:rPr>
          <w:color w:val="E36C0A"/>
          <w:sz w:val="16"/>
          <w:szCs w:val="14"/>
        </w:rPr>
        <w:t>egrebsdefinitionen for ”3012, Shelter” (se side 13</w:t>
      </w:r>
      <w:r w:rsidR="00970513">
        <w:rPr>
          <w:color w:val="E36C0A"/>
          <w:sz w:val="16"/>
          <w:szCs w:val="14"/>
        </w:rPr>
        <w:t>4</w:t>
      </w:r>
      <w:r w:rsidRPr="009D2812">
        <w:rPr>
          <w:color w:val="E36C0A"/>
          <w:sz w:val="16"/>
          <w:szCs w:val="14"/>
        </w:rPr>
        <w:t>) ændres fra:</w:t>
      </w:r>
    </w:p>
    <w:p w14:paraId="16D9D3E5" w14:textId="77777777" w:rsidR="009D2812" w:rsidRPr="009D2812" w:rsidRDefault="009D2812" w:rsidP="009D2812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Primitiv overdækket overnatningsmulighed. En shelter kan være alt fra nogle stolper og en presenning, over klassiske sheltere, til simple hytter med overnatningspladser. Åbne i en eller flere sider eller helt lukkede.</w:t>
      </w:r>
    </w:p>
    <w:p w14:paraId="3DA2A646" w14:textId="77777777" w:rsidR="009D2812" w:rsidRPr="009D2812" w:rsidRDefault="009D2812" w:rsidP="009D2812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Til:</w:t>
      </w:r>
    </w:p>
    <w:p w14:paraId="23D1A59C" w14:textId="3E550FAB" w:rsidR="009D2812" w:rsidRDefault="009D2812" w:rsidP="009D2812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Primitiv overdækket overnatningsmulighed. En shelter kan være alt fra nogle stolper og en presenning, over klassiske sheltere, til simple hytter med overnatningspladser. Åbne i en eller flere sider.</w:t>
      </w:r>
    </w:p>
    <w:p w14:paraId="534669F6" w14:textId="77777777" w:rsidR="004444DB" w:rsidRDefault="004444DB" w:rsidP="004444DB">
      <w:pPr>
        <w:spacing w:after="0"/>
        <w:rPr>
          <w:sz w:val="16"/>
          <w:szCs w:val="14"/>
        </w:rPr>
      </w:pPr>
    </w:p>
    <w:p w14:paraId="25394E5C" w14:textId="60E1FF4D" w:rsidR="003F3D1E" w:rsidRPr="00520F0E" w:rsidRDefault="003F3D1E" w:rsidP="003F3D1E">
      <w:pPr>
        <w:rPr>
          <w:b/>
          <w:bCs/>
        </w:rPr>
      </w:pPr>
      <w:proofErr w:type="spellStart"/>
      <w:r w:rsidRPr="00520F0E">
        <w:rPr>
          <w:b/>
          <w:bCs/>
        </w:rPr>
        <w:t>Facilitet_</w:t>
      </w:r>
      <w:r>
        <w:rPr>
          <w:b/>
          <w:bCs/>
        </w:rPr>
        <w:t>flade</w:t>
      </w:r>
      <w:proofErr w:type="spellEnd"/>
      <w:r>
        <w:rPr>
          <w:b/>
          <w:bCs/>
        </w:rPr>
        <w:t xml:space="preserve"> </w:t>
      </w:r>
      <w:r w:rsidRPr="00520F0E">
        <w:rPr>
          <w:b/>
          <w:bCs/>
        </w:rPr>
        <w:t>(580</w:t>
      </w:r>
      <w:r>
        <w:rPr>
          <w:b/>
          <w:bCs/>
        </w:rPr>
        <w:t>1</w:t>
      </w:r>
      <w:r w:rsidRPr="00520F0E">
        <w:rPr>
          <w:b/>
          <w:bCs/>
        </w:rPr>
        <w:t>):</w:t>
      </w:r>
    </w:p>
    <w:p w14:paraId="4167B83A" w14:textId="2970C526" w:rsidR="003F3D1E" w:rsidRPr="009D2812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47CBB">
        <w:rPr>
          <w:color w:val="E36C0A"/>
          <w:sz w:val="16"/>
          <w:szCs w:val="14"/>
        </w:rPr>
        <w:t>059</w:t>
      </w:r>
      <w:r w:rsidRPr="009D2812">
        <w:rPr>
          <w:color w:val="E36C0A"/>
          <w:sz w:val="16"/>
          <w:szCs w:val="14"/>
        </w:rPr>
        <w:t xml:space="preserve">: Feltet navn skal have længden 254, se side </w:t>
      </w:r>
      <w:r w:rsidR="009D2812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7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4313647C" w14:textId="760168D0" w:rsidR="003F3D1E" w:rsidRPr="009D2812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47CBB">
        <w:rPr>
          <w:color w:val="E36C0A"/>
          <w:sz w:val="16"/>
          <w:szCs w:val="14"/>
        </w:rPr>
        <w:t>060</w:t>
      </w:r>
      <w:r w:rsidRPr="009D2812">
        <w:rPr>
          <w:color w:val="E36C0A"/>
          <w:sz w:val="16"/>
          <w:szCs w:val="14"/>
        </w:rPr>
        <w:t xml:space="preserve">: Feltet </w:t>
      </w:r>
      <w:proofErr w:type="spellStart"/>
      <w:r w:rsidRPr="009D2812">
        <w:rPr>
          <w:color w:val="E36C0A"/>
          <w:sz w:val="16"/>
          <w:szCs w:val="14"/>
        </w:rPr>
        <w:t>lang_beskr</w:t>
      </w:r>
      <w:proofErr w:type="spellEnd"/>
      <w:r w:rsidRPr="009D2812">
        <w:rPr>
          <w:color w:val="E36C0A"/>
          <w:sz w:val="16"/>
          <w:szCs w:val="14"/>
        </w:rPr>
        <w:t xml:space="preserve"> skal have længden 3000, se side </w:t>
      </w:r>
      <w:r w:rsidR="009D2812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7</w:t>
      </w:r>
      <w:r w:rsid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5A02B399" w14:textId="4D5007DB" w:rsidR="003F3D1E" w:rsidRPr="009D2812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47CBB">
        <w:rPr>
          <w:color w:val="E36C0A"/>
          <w:sz w:val="16"/>
          <w:szCs w:val="14"/>
        </w:rPr>
        <w:t>061</w:t>
      </w:r>
      <w:r w:rsidRPr="009D2812">
        <w:rPr>
          <w:color w:val="E36C0A"/>
          <w:sz w:val="16"/>
          <w:szCs w:val="14"/>
        </w:rPr>
        <w:t xml:space="preserve">: Feltet </w:t>
      </w:r>
      <w:proofErr w:type="spellStart"/>
      <w:r w:rsidRPr="009D2812">
        <w:rPr>
          <w:color w:val="E36C0A"/>
          <w:sz w:val="16"/>
          <w:szCs w:val="14"/>
        </w:rPr>
        <w:t>uk_l_beskr</w:t>
      </w:r>
      <w:proofErr w:type="spellEnd"/>
      <w:r w:rsidRPr="009D2812">
        <w:rPr>
          <w:color w:val="E36C0A"/>
          <w:sz w:val="16"/>
          <w:szCs w:val="14"/>
        </w:rPr>
        <w:t xml:space="preserve"> skal have længden 3000, se side </w:t>
      </w:r>
      <w:r w:rsidR="009D2812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7</w:t>
      </w:r>
      <w:r w:rsid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34B0EA85" w14:textId="432CE334" w:rsidR="003F3D1E" w:rsidRDefault="003F3D1E" w:rsidP="004444DB">
      <w:pPr>
        <w:spacing w:after="0"/>
        <w:rPr>
          <w:color w:val="E36C0A"/>
          <w:sz w:val="16"/>
          <w:szCs w:val="14"/>
        </w:rPr>
      </w:pPr>
      <w:r w:rsidRPr="009D2812">
        <w:rPr>
          <w:color w:val="E36C0A"/>
          <w:sz w:val="16"/>
          <w:szCs w:val="14"/>
        </w:rPr>
        <w:t>#</w:t>
      </w:r>
      <w:r w:rsidR="00A47CBB">
        <w:rPr>
          <w:color w:val="E36C0A"/>
          <w:sz w:val="16"/>
          <w:szCs w:val="14"/>
        </w:rPr>
        <w:t>062</w:t>
      </w:r>
      <w:r w:rsidRPr="009D2812">
        <w:rPr>
          <w:color w:val="E36C0A"/>
          <w:sz w:val="16"/>
          <w:szCs w:val="14"/>
        </w:rPr>
        <w:t xml:space="preserve">: Feltet </w:t>
      </w:r>
      <w:proofErr w:type="spellStart"/>
      <w:r w:rsidRPr="009D2812">
        <w:rPr>
          <w:color w:val="E36C0A"/>
          <w:sz w:val="16"/>
          <w:szCs w:val="14"/>
        </w:rPr>
        <w:t>d_l_beskr</w:t>
      </w:r>
      <w:proofErr w:type="spellEnd"/>
      <w:r w:rsidRPr="009D2812">
        <w:rPr>
          <w:color w:val="E36C0A"/>
          <w:sz w:val="16"/>
          <w:szCs w:val="14"/>
        </w:rPr>
        <w:t xml:space="preserve"> skal have længden 3000, se side </w:t>
      </w:r>
      <w:r w:rsidR="009D2812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7</w:t>
      </w:r>
      <w:r w:rsidR="009D2812"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56753222" w14:textId="07E6FF2C" w:rsidR="004025D2" w:rsidRPr="009B76AB" w:rsidRDefault="004025D2" w:rsidP="004025D2">
      <w:pPr>
        <w:spacing w:after="0"/>
        <w:rPr>
          <w:color w:val="E36C0A"/>
          <w:sz w:val="16"/>
          <w:szCs w:val="14"/>
        </w:rPr>
      </w:pPr>
      <w:r w:rsidRPr="009B76AB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063</w:t>
      </w:r>
      <w:r>
        <w:rPr>
          <w:color w:val="E36C0A"/>
          <w:sz w:val="16"/>
          <w:szCs w:val="14"/>
        </w:rPr>
        <w:t>:</w:t>
      </w:r>
      <w:r w:rsidRPr="009B76AB">
        <w:rPr>
          <w:color w:val="E36C0A"/>
          <w:sz w:val="16"/>
          <w:szCs w:val="14"/>
        </w:rPr>
        <w:t xml:space="preserve"> Feltet </w:t>
      </w:r>
      <w:proofErr w:type="spellStart"/>
      <w:r w:rsidRPr="009B76AB">
        <w:rPr>
          <w:color w:val="E36C0A"/>
          <w:sz w:val="16"/>
          <w:szCs w:val="14"/>
        </w:rPr>
        <w:t>saeson_st</w:t>
      </w:r>
      <w:proofErr w:type="spellEnd"/>
      <w:r w:rsidRPr="009B76AB">
        <w:rPr>
          <w:color w:val="E36C0A"/>
          <w:sz w:val="16"/>
          <w:szCs w:val="14"/>
        </w:rPr>
        <w:t xml:space="preserve"> ændres til tekststreng med længde 25. Pas på, det er udfyldt</w:t>
      </w:r>
      <w:r w:rsidRPr="009D2812">
        <w:rPr>
          <w:color w:val="E36C0A"/>
          <w:sz w:val="16"/>
          <w:szCs w:val="14"/>
        </w:rPr>
        <w:t xml:space="preserve">, se side </w:t>
      </w:r>
      <w:r>
        <w:rPr>
          <w:color w:val="E36C0A"/>
          <w:sz w:val="16"/>
          <w:szCs w:val="14"/>
        </w:rPr>
        <w:t>138</w:t>
      </w:r>
      <w:r w:rsidRPr="009D2812">
        <w:rPr>
          <w:color w:val="E36C0A"/>
          <w:sz w:val="16"/>
          <w:szCs w:val="14"/>
        </w:rPr>
        <w:t xml:space="preserve"> i specifikation.</w:t>
      </w:r>
    </w:p>
    <w:p w14:paraId="691136DD" w14:textId="7600B38D" w:rsidR="004025D2" w:rsidRDefault="004025D2" w:rsidP="004025D2">
      <w:pPr>
        <w:spacing w:after="0"/>
        <w:rPr>
          <w:color w:val="E36C0A"/>
          <w:sz w:val="16"/>
          <w:szCs w:val="14"/>
        </w:rPr>
      </w:pPr>
      <w:r w:rsidRPr="009B76AB">
        <w:rPr>
          <w:color w:val="E36C0A"/>
          <w:sz w:val="16"/>
          <w:szCs w:val="14"/>
        </w:rPr>
        <w:annotationRef/>
      </w:r>
      <w:r w:rsidRPr="009B76AB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064</w:t>
      </w:r>
      <w:r w:rsidRPr="009B76AB">
        <w:rPr>
          <w:color w:val="E36C0A"/>
          <w:sz w:val="16"/>
          <w:szCs w:val="14"/>
        </w:rPr>
        <w:t xml:space="preserve">: Feltet </w:t>
      </w:r>
      <w:proofErr w:type="spellStart"/>
      <w:r w:rsidRPr="009B76AB">
        <w:rPr>
          <w:color w:val="E36C0A"/>
          <w:sz w:val="16"/>
          <w:szCs w:val="14"/>
        </w:rPr>
        <w:t>saeson_sl</w:t>
      </w:r>
      <w:proofErr w:type="spellEnd"/>
      <w:r w:rsidRPr="009B76AB">
        <w:rPr>
          <w:color w:val="E36C0A"/>
          <w:sz w:val="16"/>
          <w:szCs w:val="14"/>
        </w:rPr>
        <w:t xml:space="preserve"> ændres til tekststreng med længde 25. Pas på, det er udfyldt</w:t>
      </w:r>
      <w:r w:rsidRPr="009D2812">
        <w:rPr>
          <w:color w:val="E36C0A"/>
          <w:sz w:val="16"/>
          <w:szCs w:val="14"/>
        </w:rPr>
        <w:t xml:space="preserve">, se side </w:t>
      </w:r>
      <w:r>
        <w:rPr>
          <w:color w:val="E36C0A"/>
          <w:sz w:val="16"/>
          <w:szCs w:val="14"/>
        </w:rPr>
        <w:t>138</w:t>
      </w:r>
      <w:r>
        <w:rPr>
          <w:color w:val="E36C0A"/>
          <w:sz w:val="16"/>
          <w:szCs w:val="14"/>
        </w:rPr>
        <w:t xml:space="preserve"> </w:t>
      </w:r>
      <w:r w:rsidRPr="009D2812">
        <w:rPr>
          <w:color w:val="E36C0A"/>
          <w:sz w:val="16"/>
          <w:szCs w:val="14"/>
        </w:rPr>
        <w:t>i specifikation.</w:t>
      </w:r>
    </w:p>
    <w:p w14:paraId="0221C66A" w14:textId="07339E1D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065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saeson_bem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4C578AB" w14:textId="2D107F0B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066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folder_k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06B31FC1" w14:textId="0E155523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067</w:t>
      </w:r>
      <w:r w:rsidRPr="002D4686">
        <w:rPr>
          <w:color w:val="E36C0A"/>
          <w:sz w:val="16"/>
          <w:szCs w:val="14"/>
        </w:rPr>
        <w:t xml:space="preserve">: Suppleres med feltet folder,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20D5DB40" w14:textId="7DA5E2C8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068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folde_link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748D933" w14:textId="0B7D0F7A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069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foto_link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50C16726" w14:textId="648E1772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070</w:t>
      </w:r>
      <w:r w:rsidRPr="002D4686">
        <w:rPr>
          <w:color w:val="E36C0A"/>
          <w:sz w:val="16"/>
          <w:szCs w:val="14"/>
        </w:rPr>
        <w:t xml:space="preserve">: Suppleres med feltet foto_link1,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269EECAE" w14:textId="21B7064D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071</w:t>
      </w:r>
      <w:r w:rsidRPr="002D4686">
        <w:rPr>
          <w:color w:val="E36C0A"/>
          <w:sz w:val="16"/>
          <w:szCs w:val="14"/>
        </w:rPr>
        <w:t xml:space="preserve">: Suppleres med feltet foto_link2,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39EA9AD0" w14:textId="6BFC06D1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072</w:t>
      </w:r>
      <w:r w:rsidRPr="002D4686">
        <w:rPr>
          <w:color w:val="E36C0A"/>
          <w:sz w:val="16"/>
          <w:szCs w:val="14"/>
        </w:rPr>
        <w:t xml:space="preserve">: Suppleres med feltet foto_link3, se side </w:t>
      </w:r>
      <w:r w:rsidR="004025D2">
        <w:rPr>
          <w:color w:val="E36C0A"/>
          <w:sz w:val="16"/>
          <w:szCs w:val="14"/>
        </w:rPr>
        <w:t>138</w:t>
      </w:r>
      <w:r w:rsidR="004025D2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0F0F57E" w14:textId="77C821B3" w:rsidR="004025D2" w:rsidRPr="002D4686" w:rsidRDefault="004025D2" w:rsidP="004025D2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073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>
        <w:rPr>
          <w:color w:val="E36C0A"/>
          <w:sz w:val="16"/>
          <w:szCs w:val="14"/>
        </w:rPr>
        <w:t>geofafoto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>
        <w:rPr>
          <w:color w:val="E36C0A"/>
          <w:sz w:val="16"/>
          <w:szCs w:val="14"/>
        </w:rPr>
        <w:t>138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1706CA1A" w14:textId="4B91B4F4" w:rsidR="004025D2" w:rsidRPr="002D4686" w:rsidRDefault="004025D2" w:rsidP="004025D2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074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 xml:space="preserve">1, se side </w:t>
      </w:r>
      <w:r>
        <w:rPr>
          <w:color w:val="E36C0A"/>
          <w:sz w:val="16"/>
          <w:szCs w:val="14"/>
        </w:rPr>
        <w:t>138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7A840D6D" w14:textId="63A8242B" w:rsidR="004025D2" w:rsidRDefault="004025D2" w:rsidP="004025D2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075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 xml:space="preserve">2, se side </w:t>
      </w:r>
      <w:r>
        <w:rPr>
          <w:color w:val="E36C0A"/>
          <w:sz w:val="16"/>
          <w:szCs w:val="14"/>
        </w:rPr>
        <w:t>138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37040177" w14:textId="4589163C" w:rsidR="004025D2" w:rsidRPr="002D4686" w:rsidRDefault="004025D2" w:rsidP="004025D2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076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>3, se side 13</w:t>
      </w:r>
      <w:r>
        <w:rPr>
          <w:color w:val="E36C0A"/>
          <w:sz w:val="16"/>
          <w:szCs w:val="14"/>
        </w:rPr>
        <w:t>9</w:t>
      </w:r>
      <w:r w:rsidRPr="002D4686">
        <w:rPr>
          <w:color w:val="E36C0A"/>
          <w:sz w:val="16"/>
          <w:szCs w:val="14"/>
        </w:rPr>
        <w:t xml:space="preserve"> i specifikation.</w:t>
      </w:r>
    </w:p>
    <w:p w14:paraId="784201F7" w14:textId="173E5277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077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film_link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4025D2" w:rsidRPr="002D4686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9</w:t>
      </w:r>
      <w:r w:rsidR="004025D2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175249DC" w14:textId="72032DBE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078</w:t>
      </w:r>
      <w:r w:rsidRPr="002D4686">
        <w:rPr>
          <w:color w:val="E36C0A"/>
          <w:sz w:val="16"/>
          <w:szCs w:val="14"/>
        </w:rPr>
        <w:t xml:space="preserve">: Suppleres med feltet film_link1, se side </w:t>
      </w:r>
      <w:r w:rsidR="004025D2" w:rsidRPr="002D4686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9</w:t>
      </w:r>
      <w:r w:rsidR="004025D2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AE82A67" w14:textId="6D45AFDF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079</w:t>
      </w:r>
      <w:r w:rsidRPr="002D4686">
        <w:rPr>
          <w:color w:val="E36C0A"/>
          <w:sz w:val="16"/>
          <w:szCs w:val="14"/>
        </w:rPr>
        <w:t xml:space="preserve">: Suppleres med feltet film_link2, se side </w:t>
      </w:r>
      <w:r w:rsidR="004025D2" w:rsidRPr="002D4686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9</w:t>
      </w:r>
      <w:r w:rsidR="004025D2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7AF9513" w14:textId="04B1FAA7" w:rsidR="003F3D1E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4025D2">
        <w:rPr>
          <w:color w:val="E36C0A"/>
          <w:sz w:val="16"/>
          <w:szCs w:val="14"/>
        </w:rPr>
        <w:t>080</w:t>
      </w:r>
      <w:r w:rsidRPr="002D4686">
        <w:rPr>
          <w:color w:val="E36C0A"/>
          <w:sz w:val="16"/>
          <w:szCs w:val="14"/>
        </w:rPr>
        <w:t xml:space="preserve">: Suppleres med feltet film_link3, se side </w:t>
      </w:r>
      <w:r w:rsidR="002D4686" w:rsidRPr="002D4686">
        <w:rPr>
          <w:color w:val="E36C0A"/>
          <w:sz w:val="16"/>
          <w:szCs w:val="14"/>
        </w:rPr>
        <w:t>13</w:t>
      </w:r>
      <w:r w:rsidR="004025D2">
        <w:rPr>
          <w:color w:val="E36C0A"/>
          <w:sz w:val="16"/>
          <w:szCs w:val="14"/>
        </w:rPr>
        <w:t>9</w:t>
      </w:r>
      <w:r w:rsidR="002D4686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73F7EB8" w14:textId="16D73F66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081</w:t>
      </w:r>
      <w:r w:rsidRPr="002D4686">
        <w:rPr>
          <w:color w:val="E36C0A"/>
          <w:sz w:val="16"/>
          <w:szCs w:val="14"/>
        </w:rPr>
        <w:t xml:space="preserve">: Suppleres med feltet vejkode,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09ED49EA" w14:textId="51D25FDB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082</w:t>
      </w:r>
      <w:r w:rsidRPr="002D4686">
        <w:rPr>
          <w:color w:val="E36C0A"/>
          <w:sz w:val="16"/>
          <w:szCs w:val="14"/>
        </w:rPr>
        <w:t xml:space="preserve">: Suppleres med feltet vejnavn,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F394D27" w14:textId="3FDDBC91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lastRenderedPageBreak/>
        <w:t>#</w:t>
      </w:r>
      <w:r w:rsidR="00A6643E">
        <w:rPr>
          <w:color w:val="E36C0A"/>
          <w:sz w:val="16"/>
          <w:szCs w:val="14"/>
        </w:rPr>
        <w:t>083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cvf_vejkode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0451C563" w14:textId="19851B49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084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husnr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500E0FF3" w14:textId="2A4FC8B0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085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postnr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686C4D4" w14:textId="28DC0689" w:rsidR="00195EB0" w:rsidRPr="002D4686" w:rsidRDefault="00195EB0" w:rsidP="00195EB0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086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postnr_by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35F6C3B5" w14:textId="41956176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087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adr_id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70D98E73" w14:textId="366FA094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088</w:t>
      </w:r>
      <w:r w:rsidRPr="002D4686">
        <w:rPr>
          <w:color w:val="E36C0A"/>
          <w:sz w:val="16"/>
          <w:szCs w:val="14"/>
        </w:rPr>
        <w:t xml:space="preserve">: Suppleres med feltet link1,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53AC2EB" w14:textId="42BD13B1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089</w:t>
      </w:r>
      <w:r w:rsidRPr="002D4686">
        <w:rPr>
          <w:color w:val="E36C0A"/>
          <w:sz w:val="16"/>
          <w:szCs w:val="14"/>
        </w:rPr>
        <w:t xml:space="preserve">: Suppleres med feltet link2,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1A549601" w14:textId="69F1DE29" w:rsidR="003F3D1E" w:rsidRPr="002D4686" w:rsidRDefault="003F3D1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090</w:t>
      </w:r>
      <w:r w:rsidRPr="002D4686">
        <w:rPr>
          <w:color w:val="E36C0A"/>
          <w:sz w:val="16"/>
          <w:szCs w:val="14"/>
        </w:rPr>
        <w:t xml:space="preserve">: Suppleres med feltet link3, se side </w:t>
      </w:r>
      <w:r w:rsidR="00A6643E" w:rsidRPr="002D4686">
        <w:rPr>
          <w:color w:val="E36C0A"/>
          <w:sz w:val="16"/>
          <w:szCs w:val="14"/>
        </w:rPr>
        <w:t>13</w:t>
      </w:r>
      <w:r w:rsidR="00A6643E">
        <w:rPr>
          <w:color w:val="E36C0A"/>
          <w:sz w:val="16"/>
          <w:szCs w:val="14"/>
        </w:rPr>
        <w:t>9</w:t>
      </w:r>
      <w:r w:rsidR="00A6643E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31006AC7" w14:textId="77777777" w:rsidR="004444DB" w:rsidRPr="004F622F" w:rsidRDefault="004444DB" w:rsidP="004444DB">
      <w:pPr>
        <w:spacing w:after="0"/>
        <w:rPr>
          <w:sz w:val="16"/>
          <w:szCs w:val="14"/>
        </w:rPr>
      </w:pPr>
    </w:p>
    <w:p w14:paraId="5071D95A" w14:textId="5CE2FABE" w:rsidR="00477EAB" w:rsidRPr="00520F0E" w:rsidRDefault="00477EAB" w:rsidP="00477EAB">
      <w:pPr>
        <w:rPr>
          <w:b/>
          <w:bCs/>
        </w:rPr>
      </w:pPr>
      <w:proofErr w:type="spellStart"/>
      <w:r w:rsidRPr="00520F0E">
        <w:rPr>
          <w:b/>
          <w:bCs/>
        </w:rPr>
        <w:t>Facilitet_</w:t>
      </w:r>
      <w:r>
        <w:rPr>
          <w:b/>
          <w:bCs/>
        </w:rPr>
        <w:t>linje</w:t>
      </w:r>
      <w:proofErr w:type="spellEnd"/>
      <w:r>
        <w:rPr>
          <w:b/>
          <w:bCs/>
        </w:rPr>
        <w:t xml:space="preserve"> </w:t>
      </w:r>
      <w:r w:rsidRPr="00520F0E">
        <w:rPr>
          <w:b/>
          <w:bCs/>
        </w:rPr>
        <w:t>(580</w:t>
      </w:r>
      <w:r>
        <w:rPr>
          <w:b/>
          <w:bCs/>
        </w:rPr>
        <w:t>2</w:t>
      </w:r>
      <w:r w:rsidRPr="00520F0E">
        <w:rPr>
          <w:b/>
          <w:bCs/>
        </w:rPr>
        <w:t>):</w:t>
      </w:r>
    </w:p>
    <w:p w14:paraId="18292B46" w14:textId="1DDD3C5D" w:rsidR="00477EAB" w:rsidRPr="002D4686" w:rsidRDefault="00477EAB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091</w:t>
      </w:r>
      <w:r w:rsidRPr="002D4686">
        <w:rPr>
          <w:color w:val="E36C0A"/>
          <w:sz w:val="16"/>
          <w:szCs w:val="14"/>
        </w:rPr>
        <w:t xml:space="preserve">: Feltet navn skal have længden 254, se side </w:t>
      </w:r>
      <w:r w:rsidR="00A6643E">
        <w:rPr>
          <w:color w:val="E36C0A"/>
          <w:sz w:val="16"/>
          <w:szCs w:val="14"/>
        </w:rPr>
        <w:t>140</w:t>
      </w:r>
      <w:r w:rsidRPr="002D4686">
        <w:rPr>
          <w:color w:val="E36C0A"/>
          <w:sz w:val="16"/>
          <w:szCs w:val="14"/>
        </w:rPr>
        <w:t xml:space="preserve"> i specifikation.</w:t>
      </w:r>
    </w:p>
    <w:p w14:paraId="787D8637" w14:textId="40415790" w:rsidR="004444DB" w:rsidRDefault="004444DB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092</w:t>
      </w:r>
      <w:r w:rsidRPr="002D4686">
        <w:rPr>
          <w:color w:val="E36C0A"/>
          <w:sz w:val="16"/>
          <w:szCs w:val="14"/>
        </w:rPr>
        <w:t xml:space="preserve">: Feltet </w:t>
      </w:r>
      <w:proofErr w:type="spellStart"/>
      <w:r w:rsidRPr="002D4686">
        <w:rPr>
          <w:color w:val="E36C0A"/>
          <w:sz w:val="16"/>
          <w:szCs w:val="14"/>
        </w:rPr>
        <w:t>laengde</w:t>
      </w:r>
      <w:proofErr w:type="spellEnd"/>
      <w:r w:rsidRPr="002D4686">
        <w:rPr>
          <w:color w:val="E36C0A"/>
          <w:sz w:val="16"/>
          <w:szCs w:val="14"/>
        </w:rPr>
        <w:t xml:space="preserve"> skal kun vises med 2 decimaler, se side </w:t>
      </w:r>
      <w:r w:rsidR="00A6643E">
        <w:rPr>
          <w:color w:val="E36C0A"/>
          <w:sz w:val="16"/>
          <w:szCs w:val="14"/>
        </w:rPr>
        <w:t>140</w:t>
      </w:r>
      <w:r w:rsid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7E6DCC3B" w14:textId="0A640CD7" w:rsidR="00477EAB" w:rsidRPr="002D4686" w:rsidRDefault="00477EAB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093</w:t>
      </w:r>
      <w:r w:rsidRPr="002D4686">
        <w:rPr>
          <w:color w:val="E36C0A"/>
          <w:sz w:val="16"/>
          <w:szCs w:val="14"/>
        </w:rPr>
        <w:t xml:space="preserve">: Feltet </w:t>
      </w:r>
      <w:proofErr w:type="spellStart"/>
      <w:r w:rsidRPr="002D4686">
        <w:rPr>
          <w:color w:val="E36C0A"/>
          <w:sz w:val="16"/>
          <w:szCs w:val="14"/>
        </w:rPr>
        <w:t>lang_beskr</w:t>
      </w:r>
      <w:proofErr w:type="spellEnd"/>
      <w:r w:rsidRPr="002D4686">
        <w:rPr>
          <w:color w:val="E36C0A"/>
          <w:sz w:val="16"/>
          <w:szCs w:val="14"/>
        </w:rPr>
        <w:t xml:space="preserve"> skal have længden 3000, se side </w:t>
      </w:r>
      <w:r w:rsidR="00A6643E">
        <w:rPr>
          <w:color w:val="E36C0A"/>
          <w:sz w:val="16"/>
          <w:szCs w:val="14"/>
        </w:rPr>
        <w:t>141</w:t>
      </w:r>
      <w:r w:rsid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5540EF4A" w14:textId="0A781414" w:rsidR="00477EAB" w:rsidRPr="002D4686" w:rsidRDefault="00477EAB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094</w:t>
      </w:r>
      <w:r w:rsidRPr="002D4686">
        <w:rPr>
          <w:color w:val="E36C0A"/>
          <w:sz w:val="16"/>
          <w:szCs w:val="14"/>
        </w:rPr>
        <w:t xml:space="preserve">: Feltet </w:t>
      </w:r>
      <w:proofErr w:type="spellStart"/>
      <w:r w:rsidRPr="002D4686">
        <w:rPr>
          <w:color w:val="E36C0A"/>
          <w:sz w:val="16"/>
          <w:szCs w:val="14"/>
        </w:rPr>
        <w:t>uk_l_beskr</w:t>
      </w:r>
      <w:proofErr w:type="spellEnd"/>
      <w:r w:rsidRPr="002D4686">
        <w:rPr>
          <w:color w:val="E36C0A"/>
          <w:sz w:val="16"/>
          <w:szCs w:val="14"/>
        </w:rPr>
        <w:t xml:space="preserve"> skal have længden 3000, se side </w:t>
      </w:r>
      <w:r w:rsidR="00A6643E">
        <w:rPr>
          <w:color w:val="E36C0A"/>
          <w:sz w:val="16"/>
          <w:szCs w:val="14"/>
        </w:rPr>
        <w:t>141</w:t>
      </w:r>
      <w:r w:rsid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3728CD77" w14:textId="20E3848F" w:rsidR="00477EAB" w:rsidRDefault="00477EAB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A6643E">
        <w:rPr>
          <w:color w:val="E36C0A"/>
          <w:sz w:val="16"/>
          <w:szCs w:val="14"/>
        </w:rPr>
        <w:t>095</w:t>
      </w:r>
      <w:r w:rsidRPr="002D4686">
        <w:rPr>
          <w:color w:val="E36C0A"/>
          <w:sz w:val="16"/>
          <w:szCs w:val="14"/>
        </w:rPr>
        <w:t xml:space="preserve">: Feltet </w:t>
      </w:r>
      <w:proofErr w:type="spellStart"/>
      <w:r w:rsidRPr="002D4686">
        <w:rPr>
          <w:color w:val="E36C0A"/>
          <w:sz w:val="16"/>
          <w:szCs w:val="14"/>
        </w:rPr>
        <w:t>d_l_beskr</w:t>
      </w:r>
      <w:proofErr w:type="spellEnd"/>
      <w:r w:rsidRPr="002D4686">
        <w:rPr>
          <w:color w:val="E36C0A"/>
          <w:sz w:val="16"/>
          <w:szCs w:val="14"/>
        </w:rPr>
        <w:t xml:space="preserve"> skal have længden 3000, se side </w:t>
      </w:r>
      <w:r w:rsidR="00A6643E">
        <w:rPr>
          <w:color w:val="E36C0A"/>
          <w:sz w:val="16"/>
          <w:szCs w:val="14"/>
        </w:rPr>
        <w:t>141</w:t>
      </w:r>
      <w:r w:rsidRPr="002D4686">
        <w:rPr>
          <w:color w:val="E36C0A"/>
          <w:sz w:val="16"/>
          <w:szCs w:val="14"/>
        </w:rPr>
        <w:t xml:space="preserve"> i specifikation.</w:t>
      </w:r>
    </w:p>
    <w:p w14:paraId="517EC2BB" w14:textId="610B079D" w:rsidR="00A778EE" w:rsidRPr="002D4686" w:rsidRDefault="00A778E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D36DA7">
        <w:rPr>
          <w:color w:val="E36C0A"/>
          <w:sz w:val="16"/>
          <w:szCs w:val="14"/>
        </w:rPr>
        <w:t>096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saeson_k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2D4686" w:rsidRPr="002D4686">
        <w:rPr>
          <w:color w:val="E36C0A"/>
          <w:sz w:val="16"/>
          <w:szCs w:val="14"/>
        </w:rPr>
        <w:t>14</w:t>
      </w:r>
      <w:r w:rsidR="00D36DA7">
        <w:rPr>
          <w:color w:val="E36C0A"/>
          <w:sz w:val="16"/>
          <w:szCs w:val="14"/>
        </w:rPr>
        <w:t>1</w:t>
      </w:r>
      <w:r w:rsidR="002D4686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647EEB8" w14:textId="1C732466" w:rsidR="00A778EE" w:rsidRPr="002D4686" w:rsidRDefault="00A778E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D36DA7">
        <w:rPr>
          <w:color w:val="E36C0A"/>
          <w:sz w:val="16"/>
          <w:szCs w:val="14"/>
        </w:rPr>
        <w:t>097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saeson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2D4686" w:rsidRPr="002D4686">
        <w:rPr>
          <w:color w:val="E36C0A"/>
          <w:sz w:val="16"/>
          <w:szCs w:val="14"/>
        </w:rPr>
        <w:t>14</w:t>
      </w:r>
      <w:r w:rsidR="00D36DA7">
        <w:rPr>
          <w:color w:val="E36C0A"/>
          <w:sz w:val="16"/>
          <w:szCs w:val="14"/>
        </w:rPr>
        <w:t>1</w:t>
      </w:r>
      <w:r w:rsidR="002D4686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68490860" w14:textId="5CEA269B" w:rsidR="00A778EE" w:rsidRDefault="00A778E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D36DA7">
        <w:rPr>
          <w:color w:val="E36C0A"/>
          <w:sz w:val="16"/>
          <w:szCs w:val="14"/>
        </w:rPr>
        <w:t>098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 w:rsidRPr="002D4686">
        <w:rPr>
          <w:color w:val="E36C0A"/>
          <w:sz w:val="16"/>
          <w:szCs w:val="14"/>
        </w:rPr>
        <w:t>saeson_st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 w:rsidR="002D4686" w:rsidRPr="002D4686">
        <w:rPr>
          <w:color w:val="E36C0A"/>
          <w:sz w:val="16"/>
          <w:szCs w:val="14"/>
        </w:rPr>
        <w:t>14</w:t>
      </w:r>
      <w:r w:rsidR="00D36DA7">
        <w:rPr>
          <w:color w:val="E36C0A"/>
          <w:sz w:val="16"/>
          <w:szCs w:val="14"/>
        </w:rPr>
        <w:t>1</w:t>
      </w:r>
      <w:r w:rsidR="002D4686" w:rsidRPr="002D4686"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04BC6EA4" w14:textId="639EE068" w:rsidR="00A778EE" w:rsidRPr="00C173E1" w:rsidRDefault="00A778EE" w:rsidP="004444DB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099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saeson_sl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2D4686" w:rsidRPr="00C173E1">
        <w:rPr>
          <w:color w:val="E36C0A"/>
          <w:sz w:val="16"/>
          <w:szCs w:val="14"/>
        </w:rPr>
        <w:t>14</w:t>
      </w:r>
      <w:r w:rsidR="00C97274">
        <w:rPr>
          <w:color w:val="E36C0A"/>
          <w:sz w:val="16"/>
          <w:szCs w:val="14"/>
        </w:rPr>
        <w:t>2</w:t>
      </w:r>
      <w:r w:rsidR="002D4686" w:rsidRPr="00C173E1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335F1111" w14:textId="430DA8A3" w:rsidR="00477EAB" w:rsidRDefault="00477EAB" w:rsidP="004444DB">
      <w:pPr>
        <w:spacing w:after="0"/>
        <w:rPr>
          <w:color w:val="E36C0A"/>
          <w:sz w:val="16"/>
          <w:szCs w:val="14"/>
        </w:rPr>
      </w:pPr>
      <w:bookmarkStart w:id="7" w:name="_Hlk59457732"/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100</w:t>
      </w:r>
      <w:r w:rsidRPr="00C173E1">
        <w:rPr>
          <w:color w:val="E36C0A"/>
          <w:sz w:val="16"/>
          <w:szCs w:val="14"/>
        </w:rPr>
        <w:t xml:space="preserve">: Suppleres med feltet </w:t>
      </w:r>
      <w:bookmarkEnd w:id="7"/>
      <w:proofErr w:type="spellStart"/>
      <w:r w:rsidRPr="00C173E1">
        <w:rPr>
          <w:color w:val="E36C0A"/>
          <w:sz w:val="16"/>
          <w:szCs w:val="14"/>
        </w:rPr>
        <w:t>saeson_bem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2D4686" w:rsidRPr="00C173E1">
        <w:rPr>
          <w:color w:val="E36C0A"/>
          <w:sz w:val="16"/>
          <w:szCs w:val="14"/>
        </w:rPr>
        <w:t>14</w:t>
      </w:r>
      <w:r w:rsidR="00C97274">
        <w:rPr>
          <w:color w:val="E36C0A"/>
          <w:sz w:val="16"/>
          <w:szCs w:val="14"/>
        </w:rPr>
        <w:t>2</w:t>
      </w:r>
      <w:r w:rsidR="002D4686" w:rsidRPr="00C173E1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3BFCB65B" w14:textId="7FE9B76C" w:rsidR="00C97274" w:rsidRPr="00C173E1" w:rsidRDefault="00C97274" w:rsidP="00C97274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101</w:t>
      </w:r>
      <w:r w:rsidRPr="00C173E1">
        <w:rPr>
          <w:color w:val="E36C0A"/>
          <w:sz w:val="16"/>
          <w:szCs w:val="14"/>
        </w:rPr>
        <w:t xml:space="preserve">: </w:t>
      </w:r>
      <w:r>
        <w:rPr>
          <w:color w:val="E36C0A"/>
          <w:sz w:val="16"/>
          <w:szCs w:val="14"/>
        </w:rPr>
        <w:t>F</w:t>
      </w:r>
      <w:r w:rsidRPr="00C173E1">
        <w:rPr>
          <w:color w:val="E36C0A"/>
          <w:sz w:val="16"/>
          <w:szCs w:val="14"/>
        </w:rPr>
        <w:t xml:space="preserve">eltet </w:t>
      </w:r>
      <w:proofErr w:type="spellStart"/>
      <w:r w:rsidRPr="00C173E1">
        <w:rPr>
          <w:color w:val="E36C0A"/>
          <w:sz w:val="16"/>
          <w:szCs w:val="14"/>
        </w:rPr>
        <w:t>fo</w:t>
      </w:r>
      <w:r>
        <w:rPr>
          <w:color w:val="E36C0A"/>
          <w:sz w:val="16"/>
          <w:szCs w:val="14"/>
        </w:rPr>
        <w:t>lder</w:t>
      </w:r>
      <w:r w:rsidRPr="00C173E1">
        <w:rPr>
          <w:color w:val="E36C0A"/>
          <w:sz w:val="16"/>
          <w:szCs w:val="14"/>
        </w:rPr>
        <w:t>_k</w:t>
      </w:r>
      <w:proofErr w:type="spellEnd"/>
      <w:r>
        <w:rPr>
          <w:color w:val="E36C0A"/>
          <w:sz w:val="16"/>
          <w:szCs w:val="14"/>
        </w:rPr>
        <w:t xml:space="preserve"> ændres i specifikation</w:t>
      </w:r>
      <w:r w:rsidRPr="00C173E1">
        <w:rPr>
          <w:color w:val="E36C0A"/>
          <w:sz w:val="16"/>
          <w:szCs w:val="14"/>
        </w:rPr>
        <w:t>, se side 14</w:t>
      </w:r>
      <w:r>
        <w:rPr>
          <w:color w:val="E36C0A"/>
          <w:sz w:val="16"/>
          <w:szCs w:val="14"/>
        </w:rPr>
        <w:t>2</w:t>
      </w:r>
      <w:r w:rsidRPr="00C173E1">
        <w:rPr>
          <w:color w:val="E36C0A"/>
          <w:sz w:val="16"/>
          <w:szCs w:val="14"/>
        </w:rPr>
        <w:t xml:space="preserve"> i specifikation.</w:t>
      </w:r>
    </w:p>
    <w:p w14:paraId="2280FD30" w14:textId="030B1C28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102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foto_link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Pr="00C173E1">
        <w:rPr>
          <w:color w:val="E36C0A"/>
          <w:sz w:val="16"/>
          <w:szCs w:val="14"/>
        </w:rPr>
        <w:t xml:space="preserve"> i specifikation.</w:t>
      </w:r>
    </w:p>
    <w:p w14:paraId="497DE943" w14:textId="43F7220C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103</w:t>
      </w:r>
      <w:r w:rsidRPr="00C173E1">
        <w:rPr>
          <w:color w:val="E36C0A"/>
          <w:sz w:val="16"/>
          <w:szCs w:val="14"/>
        </w:rPr>
        <w:t xml:space="preserve">: Suppleres med feltet foto_link1,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7E6A8C79" w14:textId="7CD80752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104</w:t>
      </w:r>
      <w:r w:rsidRPr="00C173E1">
        <w:rPr>
          <w:color w:val="E36C0A"/>
          <w:sz w:val="16"/>
          <w:szCs w:val="14"/>
        </w:rPr>
        <w:t xml:space="preserve">: Suppleres med feltet foto_link2,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589BF5B1" w14:textId="069DCD0E" w:rsidR="00477EAB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105</w:t>
      </w:r>
      <w:r w:rsidRPr="00C173E1">
        <w:rPr>
          <w:color w:val="E36C0A"/>
          <w:sz w:val="16"/>
          <w:szCs w:val="14"/>
        </w:rPr>
        <w:t xml:space="preserve">: Suppleres med feltet foto_link3,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515CD105" w14:textId="6ED033BA" w:rsidR="00C97274" w:rsidRPr="002D4686" w:rsidRDefault="00C97274" w:rsidP="00C97274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106</w:t>
      </w:r>
      <w:r w:rsidRPr="002D4686">
        <w:rPr>
          <w:color w:val="E36C0A"/>
          <w:sz w:val="16"/>
          <w:szCs w:val="14"/>
        </w:rPr>
        <w:t xml:space="preserve">: Suppleres med feltet </w:t>
      </w:r>
      <w:proofErr w:type="spellStart"/>
      <w:r>
        <w:rPr>
          <w:color w:val="E36C0A"/>
          <w:sz w:val="16"/>
          <w:szCs w:val="14"/>
        </w:rPr>
        <w:t>geofafoto</w:t>
      </w:r>
      <w:proofErr w:type="spellEnd"/>
      <w:r w:rsidRPr="002D4686">
        <w:rPr>
          <w:color w:val="E36C0A"/>
          <w:sz w:val="16"/>
          <w:szCs w:val="14"/>
        </w:rPr>
        <w:t xml:space="preserve">, se side </w:t>
      </w:r>
      <w:r>
        <w:rPr>
          <w:color w:val="E36C0A"/>
          <w:sz w:val="16"/>
          <w:szCs w:val="14"/>
        </w:rPr>
        <w:t>143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70CB8D06" w14:textId="445D55C4" w:rsidR="00C97274" w:rsidRPr="002D4686" w:rsidRDefault="00C97274" w:rsidP="00C97274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107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 xml:space="preserve">1, se side </w:t>
      </w:r>
      <w:r>
        <w:rPr>
          <w:color w:val="E36C0A"/>
          <w:sz w:val="16"/>
          <w:szCs w:val="14"/>
        </w:rPr>
        <w:t>143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4BEE01B6" w14:textId="4BB008F5" w:rsidR="00C97274" w:rsidRDefault="00C97274" w:rsidP="00C97274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108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 xml:space="preserve">2, se side </w:t>
      </w:r>
      <w:r>
        <w:rPr>
          <w:color w:val="E36C0A"/>
          <w:sz w:val="16"/>
          <w:szCs w:val="14"/>
        </w:rPr>
        <w:t>143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04C47791" w14:textId="3B548728" w:rsidR="00C97274" w:rsidRPr="002D4686" w:rsidRDefault="00C97274" w:rsidP="00C97274">
      <w:pPr>
        <w:spacing w:after="0"/>
        <w:rPr>
          <w:color w:val="E36C0A"/>
          <w:sz w:val="16"/>
          <w:szCs w:val="14"/>
        </w:rPr>
      </w:pPr>
      <w:r w:rsidRPr="002D4686">
        <w:rPr>
          <w:color w:val="E36C0A"/>
          <w:sz w:val="16"/>
          <w:szCs w:val="14"/>
        </w:rPr>
        <w:t>#</w:t>
      </w:r>
      <w:r>
        <w:rPr>
          <w:color w:val="E36C0A"/>
          <w:sz w:val="16"/>
          <w:szCs w:val="14"/>
        </w:rPr>
        <w:t>109</w:t>
      </w:r>
      <w:r w:rsidRPr="002D4686">
        <w:rPr>
          <w:color w:val="E36C0A"/>
          <w:sz w:val="16"/>
          <w:szCs w:val="14"/>
        </w:rPr>
        <w:t xml:space="preserve">: Suppleres med feltet </w:t>
      </w:r>
      <w:r>
        <w:rPr>
          <w:color w:val="E36C0A"/>
          <w:sz w:val="16"/>
          <w:szCs w:val="14"/>
        </w:rPr>
        <w:t>geofafoto</w:t>
      </w:r>
      <w:r w:rsidRPr="002D4686">
        <w:rPr>
          <w:color w:val="E36C0A"/>
          <w:sz w:val="16"/>
          <w:szCs w:val="14"/>
        </w:rPr>
        <w:t xml:space="preserve">3, se side </w:t>
      </w:r>
      <w:r>
        <w:rPr>
          <w:color w:val="E36C0A"/>
          <w:sz w:val="16"/>
          <w:szCs w:val="14"/>
        </w:rPr>
        <w:t>143</w:t>
      </w:r>
      <w:r>
        <w:rPr>
          <w:color w:val="E36C0A"/>
          <w:sz w:val="16"/>
          <w:szCs w:val="14"/>
        </w:rPr>
        <w:t xml:space="preserve"> </w:t>
      </w:r>
      <w:r w:rsidRPr="002D4686">
        <w:rPr>
          <w:color w:val="E36C0A"/>
          <w:sz w:val="16"/>
          <w:szCs w:val="14"/>
        </w:rPr>
        <w:t>i specifikation.</w:t>
      </w:r>
    </w:p>
    <w:p w14:paraId="722D6B54" w14:textId="1C43D685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110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film_link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537B6229" w14:textId="718964E2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111</w:t>
      </w:r>
      <w:r w:rsidRPr="00C173E1">
        <w:rPr>
          <w:color w:val="E36C0A"/>
          <w:sz w:val="16"/>
          <w:szCs w:val="14"/>
        </w:rPr>
        <w:t xml:space="preserve">: Suppleres med feltet film_link1,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3F71A76B" w14:textId="3EF037A0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112</w:t>
      </w:r>
      <w:r w:rsidRPr="00C173E1">
        <w:rPr>
          <w:color w:val="E36C0A"/>
          <w:sz w:val="16"/>
          <w:szCs w:val="14"/>
        </w:rPr>
        <w:t xml:space="preserve">: Suppleres med feltet film_link2,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06309CA0" w14:textId="2092C2FA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113</w:t>
      </w:r>
      <w:r w:rsidRPr="00C173E1">
        <w:rPr>
          <w:color w:val="E36C0A"/>
          <w:sz w:val="16"/>
          <w:szCs w:val="14"/>
        </w:rPr>
        <w:t xml:space="preserve">: Suppleres med feltet film_link3,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1F88B954" w14:textId="394EC018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114</w:t>
      </w:r>
      <w:r w:rsidRPr="00C173E1">
        <w:rPr>
          <w:color w:val="E36C0A"/>
          <w:sz w:val="16"/>
          <w:szCs w:val="14"/>
        </w:rPr>
        <w:t xml:space="preserve">: Suppleres med feltet vejkode,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5B3A8044" w14:textId="1D2C394E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115</w:t>
      </w:r>
      <w:r w:rsidRPr="00C173E1">
        <w:rPr>
          <w:color w:val="E36C0A"/>
          <w:sz w:val="16"/>
          <w:szCs w:val="14"/>
        </w:rPr>
        <w:t xml:space="preserve">: Suppleres med feltet vejnavn,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6E5785BF" w14:textId="449F1DFB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116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cvf_vejkode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2EB2D072" w14:textId="274E0C50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117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husnr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1CF37A29" w14:textId="783B22A4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118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postnr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43A23B14" w14:textId="0FACD5A8" w:rsidR="00195EB0" w:rsidRPr="00C173E1" w:rsidRDefault="00195EB0" w:rsidP="00195EB0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119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postnr_by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11F5570E" w14:textId="0F21CC5C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120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adr_id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492A8881" w14:textId="388CDDB2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121</w:t>
      </w:r>
      <w:r w:rsidRPr="00C173E1">
        <w:rPr>
          <w:color w:val="E36C0A"/>
          <w:sz w:val="16"/>
          <w:szCs w:val="14"/>
        </w:rPr>
        <w:t xml:space="preserve">: Suppleres med feltet link1,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7FC3A4B6" w14:textId="574CCE22" w:rsidR="00477EAB" w:rsidRPr="00C173E1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122</w:t>
      </w:r>
      <w:r w:rsidRPr="00C173E1">
        <w:rPr>
          <w:color w:val="E36C0A"/>
          <w:sz w:val="16"/>
          <w:szCs w:val="14"/>
        </w:rPr>
        <w:t xml:space="preserve">: Suppleres med feltet link2,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0F92D0E2" w14:textId="4AE53C72" w:rsidR="00477EAB" w:rsidRDefault="00477EAB" w:rsidP="004444DB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123</w:t>
      </w:r>
      <w:r w:rsidRPr="00C173E1">
        <w:rPr>
          <w:color w:val="E36C0A"/>
          <w:sz w:val="16"/>
          <w:szCs w:val="14"/>
        </w:rPr>
        <w:t xml:space="preserve">: Suppleres med feltet link3, se side </w:t>
      </w:r>
      <w:r w:rsidR="00C97274">
        <w:rPr>
          <w:color w:val="E36C0A"/>
          <w:sz w:val="16"/>
          <w:szCs w:val="14"/>
        </w:rPr>
        <w:t>143</w:t>
      </w:r>
      <w:r w:rsidR="00C97274">
        <w:rPr>
          <w:color w:val="E36C0A"/>
          <w:sz w:val="16"/>
          <w:szCs w:val="14"/>
        </w:rPr>
        <w:t xml:space="preserve"> </w:t>
      </w:r>
      <w:r w:rsidRPr="00C173E1">
        <w:rPr>
          <w:color w:val="E36C0A"/>
          <w:sz w:val="16"/>
          <w:szCs w:val="14"/>
        </w:rPr>
        <w:t>i specifikation.</w:t>
      </w:r>
    </w:p>
    <w:p w14:paraId="20A6F949" w14:textId="4A46E8A9" w:rsidR="009912CF" w:rsidRPr="009912CF" w:rsidRDefault="009912CF" w:rsidP="009912CF">
      <w:pPr>
        <w:spacing w:after="0"/>
        <w:rPr>
          <w:rStyle w:val="Kommentarhenvisning"/>
          <w:color w:val="E36C0A"/>
        </w:rPr>
      </w:pPr>
      <w:r w:rsidRPr="009912CF">
        <w:rPr>
          <w:rStyle w:val="Kommentarhenvisning"/>
          <w:color w:val="E36C0A"/>
        </w:rPr>
        <w:t>#</w:t>
      </w:r>
      <w:r w:rsidR="00C97274">
        <w:rPr>
          <w:rStyle w:val="Kommentarhenvisning"/>
          <w:color w:val="E36C0A"/>
        </w:rPr>
        <w:t>124</w:t>
      </w:r>
      <w:r w:rsidRPr="009912CF">
        <w:rPr>
          <w:rStyle w:val="Kommentarhenvisning"/>
          <w:color w:val="E36C0A"/>
        </w:rPr>
        <w:t xml:space="preserve">: Begrebsdefinitionen for ”9, Sejlrute” (se side </w:t>
      </w:r>
      <w:r w:rsidR="00C97274">
        <w:rPr>
          <w:rStyle w:val="Kommentarhenvisning"/>
          <w:color w:val="E36C0A"/>
        </w:rPr>
        <w:t>145</w:t>
      </w:r>
      <w:r w:rsidRPr="009912CF">
        <w:rPr>
          <w:rStyle w:val="Kommentarhenvisning"/>
          <w:color w:val="E36C0A"/>
        </w:rPr>
        <w:t>) ændres fra:</w:t>
      </w:r>
    </w:p>
    <w:p w14:paraId="45A8A936" w14:textId="77777777" w:rsidR="009912CF" w:rsidRPr="009912CF" w:rsidRDefault="009912CF" w:rsidP="009912CF">
      <w:pPr>
        <w:spacing w:after="0"/>
        <w:rPr>
          <w:rStyle w:val="Kommentarhenvisning"/>
          <w:color w:val="E36C0A"/>
        </w:rPr>
      </w:pPr>
      <w:r w:rsidRPr="009912CF">
        <w:rPr>
          <w:rStyle w:val="Kommentarhenvisning"/>
          <w:color w:val="E36C0A"/>
        </w:rPr>
        <w:t xml:space="preserve">Afmærket eller </w:t>
      </w:r>
      <w:proofErr w:type="spellStart"/>
      <w:r w:rsidRPr="009912CF">
        <w:rPr>
          <w:rStyle w:val="Kommentarhenvisning"/>
          <w:color w:val="E36C0A"/>
        </w:rPr>
        <w:t>uafmærket</w:t>
      </w:r>
      <w:proofErr w:type="spellEnd"/>
      <w:r w:rsidRPr="009912CF">
        <w:rPr>
          <w:rStyle w:val="Kommentarhenvisning"/>
          <w:color w:val="E36C0A"/>
        </w:rPr>
        <w:t xml:space="preserve"> rute for kano- og kajak-sejlads.</w:t>
      </w:r>
    </w:p>
    <w:p w14:paraId="72705F72" w14:textId="77777777" w:rsidR="009912CF" w:rsidRPr="009912CF" w:rsidRDefault="009912CF" w:rsidP="009912CF">
      <w:pPr>
        <w:spacing w:after="0"/>
        <w:rPr>
          <w:rStyle w:val="Kommentarhenvisning"/>
          <w:color w:val="E36C0A"/>
        </w:rPr>
      </w:pPr>
      <w:r w:rsidRPr="009912CF">
        <w:rPr>
          <w:rStyle w:val="Kommentarhenvisning"/>
          <w:color w:val="E36C0A"/>
        </w:rPr>
        <w:t>Til:</w:t>
      </w:r>
    </w:p>
    <w:p w14:paraId="5C0A88A8" w14:textId="77777777" w:rsidR="009912CF" w:rsidRPr="009912CF" w:rsidRDefault="009912CF" w:rsidP="009912CF">
      <w:pPr>
        <w:spacing w:after="0"/>
        <w:rPr>
          <w:rStyle w:val="Kommentarhenvisning"/>
          <w:color w:val="E36C0A"/>
        </w:rPr>
      </w:pPr>
      <w:bookmarkStart w:id="8" w:name="_Hlk59525108"/>
      <w:r w:rsidRPr="009912CF">
        <w:rPr>
          <w:rStyle w:val="Kommentarhenvisning"/>
          <w:color w:val="E36C0A"/>
        </w:rPr>
        <w:t>Afmærket eller beskrevet rute for kano- og kajak-sejlads.</w:t>
      </w:r>
      <w:bookmarkEnd w:id="8"/>
    </w:p>
    <w:p w14:paraId="7BE3AC28" w14:textId="77777777" w:rsidR="00266315" w:rsidRPr="004444DB" w:rsidRDefault="00266315" w:rsidP="004444DB">
      <w:pPr>
        <w:spacing w:after="0"/>
        <w:rPr>
          <w:sz w:val="16"/>
          <w:szCs w:val="14"/>
        </w:rPr>
      </w:pPr>
    </w:p>
    <w:p w14:paraId="0FDD5769" w14:textId="7215B9AE" w:rsidR="000D615B" w:rsidRPr="000D615B" w:rsidRDefault="000D615B" w:rsidP="000D615B">
      <w:pPr>
        <w:rPr>
          <w:b/>
          <w:bCs/>
        </w:rPr>
      </w:pPr>
      <w:r w:rsidRPr="000D615B">
        <w:rPr>
          <w:b/>
          <w:bCs/>
        </w:rPr>
        <w:t>Brandhane (6100)</w:t>
      </w:r>
      <w:r>
        <w:rPr>
          <w:b/>
          <w:bCs/>
        </w:rPr>
        <w:t>:</w:t>
      </w:r>
    </w:p>
    <w:p w14:paraId="46C2D890" w14:textId="17FCD623" w:rsidR="003B4DE3" w:rsidRDefault="003B4DE3" w:rsidP="003B4DE3">
      <w:r>
        <w:t>Her skal laves følgende database-ændringer:</w:t>
      </w:r>
    </w:p>
    <w:p w14:paraId="445795DA" w14:textId="7D3B1018" w:rsidR="00F36597" w:rsidRPr="00C173E1" w:rsidRDefault="00F36597" w:rsidP="00F36597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lastRenderedPageBreak/>
        <w:t>#</w:t>
      </w:r>
      <w:r w:rsidR="00C97274">
        <w:rPr>
          <w:color w:val="E36C0A"/>
          <w:sz w:val="16"/>
          <w:szCs w:val="14"/>
        </w:rPr>
        <w:t>125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adr_id</w:t>
      </w:r>
      <w:proofErr w:type="spellEnd"/>
      <w:r w:rsidRPr="00C173E1">
        <w:rPr>
          <w:color w:val="E36C0A"/>
          <w:sz w:val="16"/>
          <w:szCs w:val="14"/>
        </w:rPr>
        <w:t xml:space="preserve">, da det har feltet </w:t>
      </w:r>
      <w:proofErr w:type="spellStart"/>
      <w:r w:rsidRPr="00C173E1">
        <w:rPr>
          <w:color w:val="E36C0A"/>
          <w:sz w:val="16"/>
          <w:szCs w:val="14"/>
        </w:rPr>
        <w:t>husnr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166</w:t>
      </w:r>
      <w:r w:rsidRPr="00C173E1">
        <w:rPr>
          <w:color w:val="E36C0A"/>
          <w:sz w:val="16"/>
          <w:szCs w:val="14"/>
        </w:rPr>
        <w:t xml:space="preserve"> i specifikation. </w:t>
      </w:r>
    </w:p>
    <w:p w14:paraId="13F56A04" w14:textId="77777777" w:rsidR="00F36597" w:rsidRDefault="00F36597" w:rsidP="00F36597">
      <w:pPr>
        <w:spacing w:after="0"/>
        <w:rPr>
          <w:sz w:val="16"/>
          <w:szCs w:val="14"/>
        </w:rPr>
      </w:pPr>
    </w:p>
    <w:p w14:paraId="66E991AB" w14:textId="785D8174" w:rsidR="000D615B" w:rsidRPr="000D615B" w:rsidRDefault="000D615B" w:rsidP="000D615B">
      <w:pPr>
        <w:rPr>
          <w:b/>
          <w:bCs/>
        </w:rPr>
      </w:pPr>
      <w:r w:rsidRPr="000D615B">
        <w:rPr>
          <w:b/>
          <w:bCs/>
        </w:rPr>
        <w:t>Redningsvej (6102)</w:t>
      </w:r>
      <w:r>
        <w:rPr>
          <w:b/>
          <w:bCs/>
        </w:rPr>
        <w:t>:</w:t>
      </w:r>
    </w:p>
    <w:p w14:paraId="3BFAF596" w14:textId="77777777" w:rsidR="003B4DE3" w:rsidRDefault="003B4DE3" w:rsidP="003B4DE3">
      <w:r>
        <w:t>Her skal laves følgende database-ændringer:</w:t>
      </w:r>
    </w:p>
    <w:p w14:paraId="64E87CD8" w14:textId="21ECC282" w:rsidR="00F36597" w:rsidRPr="00C173E1" w:rsidRDefault="00F36597" w:rsidP="00F36597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C97274">
        <w:rPr>
          <w:color w:val="E36C0A"/>
          <w:sz w:val="16"/>
          <w:szCs w:val="14"/>
        </w:rPr>
        <w:t>126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adr_id</w:t>
      </w:r>
      <w:proofErr w:type="spellEnd"/>
      <w:r w:rsidRPr="00C173E1">
        <w:rPr>
          <w:color w:val="E36C0A"/>
          <w:sz w:val="16"/>
          <w:szCs w:val="14"/>
        </w:rPr>
        <w:t xml:space="preserve">, da det har feltet </w:t>
      </w:r>
      <w:proofErr w:type="spellStart"/>
      <w:r w:rsidRPr="00C173E1">
        <w:rPr>
          <w:color w:val="E36C0A"/>
          <w:sz w:val="16"/>
          <w:szCs w:val="14"/>
        </w:rPr>
        <w:t>husnr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C97274">
        <w:rPr>
          <w:color w:val="E36C0A"/>
          <w:sz w:val="16"/>
          <w:szCs w:val="14"/>
        </w:rPr>
        <w:t>170</w:t>
      </w:r>
      <w:r w:rsidRPr="00C173E1">
        <w:rPr>
          <w:color w:val="E36C0A"/>
          <w:sz w:val="16"/>
          <w:szCs w:val="14"/>
        </w:rPr>
        <w:t xml:space="preserve"> i specifikation. </w:t>
      </w:r>
    </w:p>
    <w:p w14:paraId="137DF5C7" w14:textId="77777777" w:rsidR="00F36597" w:rsidRDefault="00F36597" w:rsidP="00F36597">
      <w:pPr>
        <w:spacing w:after="0"/>
        <w:rPr>
          <w:sz w:val="16"/>
          <w:szCs w:val="14"/>
        </w:rPr>
      </w:pPr>
    </w:p>
    <w:p w14:paraId="409BE19D" w14:textId="471973DA" w:rsidR="000D615B" w:rsidRPr="003B4DE3" w:rsidRDefault="000D615B" w:rsidP="000D615B">
      <w:pPr>
        <w:rPr>
          <w:b/>
          <w:bCs/>
        </w:rPr>
      </w:pPr>
      <w:r w:rsidRPr="003B4DE3">
        <w:rPr>
          <w:b/>
          <w:bCs/>
        </w:rPr>
        <w:t>Forholdsordre (6107)</w:t>
      </w:r>
      <w:r w:rsidR="003B4DE3" w:rsidRPr="003B4DE3">
        <w:rPr>
          <w:b/>
          <w:bCs/>
        </w:rPr>
        <w:t>:</w:t>
      </w:r>
    </w:p>
    <w:p w14:paraId="25AC5D33" w14:textId="77777777" w:rsidR="003B4DE3" w:rsidRDefault="003B4DE3" w:rsidP="003B4DE3">
      <w:r>
        <w:t>Her skal laves følgende database-ændringer:</w:t>
      </w:r>
    </w:p>
    <w:p w14:paraId="5B9CC403" w14:textId="55AB0DD1" w:rsidR="00F36597" w:rsidRPr="00C173E1" w:rsidRDefault="00F36597" w:rsidP="00F36597">
      <w:pPr>
        <w:spacing w:after="0"/>
        <w:rPr>
          <w:color w:val="E36C0A"/>
          <w:sz w:val="16"/>
          <w:szCs w:val="14"/>
        </w:rPr>
      </w:pPr>
      <w:r w:rsidRPr="00C173E1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127</w:t>
      </w:r>
      <w:r w:rsidRPr="00C173E1">
        <w:rPr>
          <w:color w:val="E36C0A"/>
          <w:sz w:val="16"/>
          <w:szCs w:val="14"/>
        </w:rPr>
        <w:t xml:space="preserve">: Suppleres med feltet </w:t>
      </w:r>
      <w:proofErr w:type="spellStart"/>
      <w:r w:rsidRPr="00C173E1">
        <w:rPr>
          <w:color w:val="E36C0A"/>
          <w:sz w:val="16"/>
          <w:szCs w:val="14"/>
        </w:rPr>
        <w:t>adr_id</w:t>
      </w:r>
      <w:proofErr w:type="spellEnd"/>
      <w:r w:rsidRPr="00C173E1">
        <w:rPr>
          <w:color w:val="E36C0A"/>
          <w:sz w:val="16"/>
          <w:szCs w:val="14"/>
        </w:rPr>
        <w:t xml:space="preserve">, da det har feltet </w:t>
      </w:r>
      <w:proofErr w:type="spellStart"/>
      <w:r w:rsidRPr="00C173E1">
        <w:rPr>
          <w:color w:val="E36C0A"/>
          <w:sz w:val="16"/>
          <w:szCs w:val="14"/>
        </w:rPr>
        <w:t>husnr</w:t>
      </w:r>
      <w:proofErr w:type="spellEnd"/>
      <w:r w:rsidRPr="00C173E1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177</w:t>
      </w:r>
      <w:r w:rsidRPr="00C173E1">
        <w:rPr>
          <w:color w:val="E36C0A"/>
          <w:sz w:val="16"/>
          <w:szCs w:val="14"/>
        </w:rPr>
        <w:t xml:space="preserve"> i specifikation. </w:t>
      </w:r>
    </w:p>
    <w:p w14:paraId="50812BD6" w14:textId="77777777" w:rsidR="00F36597" w:rsidRDefault="00F36597" w:rsidP="00F36597">
      <w:pPr>
        <w:spacing w:after="0"/>
        <w:rPr>
          <w:sz w:val="16"/>
          <w:szCs w:val="14"/>
        </w:rPr>
      </w:pPr>
    </w:p>
    <w:p w14:paraId="2065F28E" w14:textId="367E3C27" w:rsidR="000D615B" w:rsidRPr="003B4DE3" w:rsidRDefault="000D615B" w:rsidP="000D615B">
      <w:pPr>
        <w:rPr>
          <w:b/>
          <w:bCs/>
        </w:rPr>
      </w:pPr>
      <w:r w:rsidRPr="003B4DE3">
        <w:rPr>
          <w:b/>
          <w:bCs/>
        </w:rPr>
        <w:t>Mødeplan (6108)</w:t>
      </w:r>
      <w:r w:rsidR="003B4DE3" w:rsidRPr="003B4DE3">
        <w:rPr>
          <w:b/>
          <w:bCs/>
        </w:rPr>
        <w:t>:</w:t>
      </w:r>
    </w:p>
    <w:p w14:paraId="608041F8" w14:textId="77777777" w:rsidR="003B4DE3" w:rsidRDefault="003B4DE3" w:rsidP="003B4DE3">
      <w:r>
        <w:t>Her skal laves følgende database-ændringer:</w:t>
      </w:r>
    </w:p>
    <w:p w14:paraId="601F537F" w14:textId="330F3FF2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128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179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36D592F3" w14:textId="77777777" w:rsidR="00F36597" w:rsidRDefault="00F36597" w:rsidP="00F36597">
      <w:pPr>
        <w:spacing w:after="0"/>
        <w:rPr>
          <w:sz w:val="16"/>
          <w:szCs w:val="14"/>
        </w:rPr>
      </w:pPr>
    </w:p>
    <w:p w14:paraId="38C9BC2E" w14:textId="23D6625C" w:rsidR="003B4DE3" w:rsidRPr="003B4DE3" w:rsidRDefault="003B4DE3" w:rsidP="000D615B">
      <w:pPr>
        <w:rPr>
          <w:b/>
          <w:bCs/>
        </w:rPr>
      </w:pPr>
      <w:r w:rsidRPr="003B4DE3">
        <w:rPr>
          <w:b/>
          <w:bCs/>
        </w:rPr>
        <w:t>Nøgleboks til beredskab (6110):</w:t>
      </w:r>
    </w:p>
    <w:p w14:paraId="336FBC22" w14:textId="77777777" w:rsidR="003B4DE3" w:rsidRDefault="003B4DE3" w:rsidP="003B4DE3">
      <w:r>
        <w:t>Her skal laves følgende database-ændringer:</w:t>
      </w:r>
    </w:p>
    <w:p w14:paraId="2F8B3CCA" w14:textId="367E8FED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129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180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4311C5BA" w14:textId="77777777" w:rsidR="00F36597" w:rsidRDefault="00F36597" w:rsidP="00F36597">
      <w:pPr>
        <w:spacing w:after="0"/>
        <w:rPr>
          <w:sz w:val="16"/>
          <w:szCs w:val="14"/>
        </w:rPr>
      </w:pPr>
    </w:p>
    <w:p w14:paraId="0D62599E" w14:textId="7288341E" w:rsidR="003B4DE3" w:rsidRPr="003B4DE3" w:rsidRDefault="003B4DE3" w:rsidP="000D615B">
      <w:pPr>
        <w:rPr>
          <w:b/>
          <w:bCs/>
        </w:rPr>
      </w:pPr>
      <w:r w:rsidRPr="003B4DE3">
        <w:rPr>
          <w:b/>
          <w:bCs/>
        </w:rPr>
        <w:t>Fyrværkeri tilladelse (6111):</w:t>
      </w:r>
    </w:p>
    <w:p w14:paraId="6091338D" w14:textId="77777777" w:rsidR="003B4DE3" w:rsidRDefault="003B4DE3" w:rsidP="003B4DE3">
      <w:r>
        <w:t>Her skal laves følgende database-ændringer:</w:t>
      </w:r>
    </w:p>
    <w:p w14:paraId="7D6BF9B6" w14:textId="5E928252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130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182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6878449A" w14:textId="77777777" w:rsidR="00F36597" w:rsidRDefault="00F36597" w:rsidP="00F36597">
      <w:pPr>
        <w:spacing w:after="0"/>
        <w:rPr>
          <w:sz w:val="16"/>
          <w:szCs w:val="14"/>
        </w:rPr>
      </w:pPr>
    </w:p>
    <w:p w14:paraId="22FDC714" w14:textId="6E4454C9" w:rsidR="003B4DE3" w:rsidRPr="003B4DE3" w:rsidRDefault="003B4DE3" w:rsidP="000D615B">
      <w:pPr>
        <w:rPr>
          <w:b/>
          <w:bCs/>
        </w:rPr>
      </w:pPr>
      <w:r w:rsidRPr="003B4DE3">
        <w:rPr>
          <w:b/>
          <w:bCs/>
        </w:rPr>
        <w:t>Brand- og redningsareal (6118):</w:t>
      </w:r>
    </w:p>
    <w:p w14:paraId="3D7381D6" w14:textId="77777777" w:rsidR="003B4DE3" w:rsidRDefault="003B4DE3" w:rsidP="003B4DE3">
      <w:r>
        <w:t>Her skal laves følgende database-ændringer:</w:t>
      </w:r>
    </w:p>
    <w:p w14:paraId="1BE1C1E2" w14:textId="71A3651D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131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192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75B29A04" w14:textId="77777777" w:rsidR="00F36597" w:rsidRDefault="00F36597" w:rsidP="00F36597">
      <w:pPr>
        <w:spacing w:after="0"/>
        <w:rPr>
          <w:sz w:val="16"/>
          <w:szCs w:val="14"/>
        </w:rPr>
      </w:pPr>
    </w:p>
    <w:p w14:paraId="11B75F1D" w14:textId="4E75A6D1" w:rsidR="003B4DE3" w:rsidRPr="003B4DE3" w:rsidRDefault="003B4DE3" w:rsidP="000D615B">
      <w:pPr>
        <w:rPr>
          <w:b/>
          <w:bCs/>
        </w:rPr>
      </w:pPr>
      <w:proofErr w:type="spellStart"/>
      <w:r w:rsidRPr="003B4DE3">
        <w:rPr>
          <w:b/>
          <w:bCs/>
        </w:rPr>
        <w:t>Evakueringscenter</w:t>
      </w:r>
      <w:proofErr w:type="spellEnd"/>
      <w:r w:rsidRPr="003B4DE3">
        <w:rPr>
          <w:b/>
          <w:bCs/>
        </w:rPr>
        <w:t xml:space="preserve"> (6119):</w:t>
      </w:r>
    </w:p>
    <w:p w14:paraId="1348D1E0" w14:textId="77777777" w:rsidR="003B4DE3" w:rsidRDefault="003B4DE3" w:rsidP="003B4DE3">
      <w:r>
        <w:t>Her skal laves følgende database-ændringer:</w:t>
      </w:r>
    </w:p>
    <w:p w14:paraId="2F5C9BA0" w14:textId="2DCECC80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132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194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201AC5A6" w14:textId="77777777" w:rsidR="00F36597" w:rsidRDefault="00F36597" w:rsidP="00F36597">
      <w:pPr>
        <w:spacing w:after="0"/>
        <w:rPr>
          <w:sz w:val="16"/>
          <w:szCs w:val="14"/>
        </w:rPr>
      </w:pPr>
    </w:p>
    <w:p w14:paraId="0CB43DE8" w14:textId="128D8D40" w:rsidR="003B4DE3" w:rsidRPr="003B4DE3" w:rsidRDefault="003B4DE3" w:rsidP="000D615B">
      <w:pPr>
        <w:rPr>
          <w:b/>
          <w:bCs/>
        </w:rPr>
      </w:pPr>
      <w:r w:rsidRPr="003B4DE3">
        <w:rPr>
          <w:b/>
          <w:bCs/>
        </w:rPr>
        <w:t>Midlertidig overnatning (6120):</w:t>
      </w:r>
    </w:p>
    <w:p w14:paraId="6BA83DC3" w14:textId="77777777" w:rsidR="003B4DE3" w:rsidRDefault="003B4DE3" w:rsidP="003B4DE3">
      <w:r>
        <w:t>Her skal laves følgende database-ændringer:</w:t>
      </w:r>
    </w:p>
    <w:p w14:paraId="7D8C87E1" w14:textId="17672BA1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t>#</w:t>
      </w:r>
      <w:r w:rsidR="009A234D">
        <w:rPr>
          <w:color w:val="E36C0A"/>
          <w:sz w:val="16"/>
          <w:szCs w:val="14"/>
        </w:rPr>
        <w:t>133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195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76741EE0" w14:textId="77777777" w:rsidR="00F36597" w:rsidRDefault="00F36597" w:rsidP="00F36597">
      <w:pPr>
        <w:spacing w:after="0"/>
        <w:rPr>
          <w:sz w:val="16"/>
          <w:szCs w:val="14"/>
        </w:rPr>
      </w:pPr>
    </w:p>
    <w:p w14:paraId="00049CC0" w14:textId="5B708440" w:rsidR="003B4DE3" w:rsidRPr="003B4DE3" w:rsidRDefault="003B4DE3" w:rsidP="000D615B">
      <w:pPr>
        <w:rPr>
          <w:b/>
          <w:bCs/>
        </w:rPr>
      </w:pPr>
      <w:r w:rsidRPr="003B4DE3">
        <w:rPr>
          <w:b/>
          <w:bCs/>
        </w:rPr>
        <w:t>Større udendørs arrangementer (6121):</w:t>
      </w:r>
    </w:p>
    <w:p w14:paraId="3056554E" w14:textId="77777777" w:rsidR="003B4DE3" w:rsidRDefault="003B4DE3" w:rsidP="003B4DE3">
      <w:r>
        <w:t>Her skal laves følgende database-ændringer:</w:t>
      </w:r>
    </w:p>
    <w:p w14:paraId="1D112BF7" w14:textId="29ECFD1F" w:rsidR="00F36597" w:rsidRPr="009912CF" w:rsidRDefault="00F36597" w:rsidP="00F36597">
      <w:pPr>
        <w:spacing w:after="0"/>
        <w:rPr>
          <w:color w:val="E36C0A"/>
          <w:sz w:val="16"/>
          <w:szCs w:val="14"/>
        </w:rPr>
      </w:pPr>
      <w:r w:rsidRPr="009912CF">
        <w:rPr>
          <w:color w:val="E36C0A"/>
          <w:sz w:val="16"/>
          <w:szCs w:val="14"/>
        </w:rPr>
        <w:lastRenderedPageBreak/>
        <w:t>#</w:t>
      </w:r>
      <w:r w:rsidR="009A234D">
        <w:rPr>
          <w:color w:val="E36C0A"/>
          <w:sz w:val="16"/>
          <w:szCs w:val="14"/>
        </w:rPr>
        <w:t>134</w:t>
      </w:r>
      <w:r w:rsidRPr="009912CF">
        <w:rPr>
          <w:color w:val="E36C0A"/>
          <w:sz w:val="16"/>
          <w:szCs w:val="14"/>
        </w:rPr>
        <w:t xml:space="preserve">: Suppleres med feltet </w:t>
      </w:r>
      <w:proofErr w:type="spellStart"/>
      <w:r w:rsidRPr="009912CF">
        <w:rPr>
          <w:color w:val="E36C0A"/>
          <w:sz w:val="16"/>
          <w:szCs w:val="14"/>
        </w:rPr>
        <w:t>adr_id</w:t>
      </w:r>
      <w:proofErr w:type="spellEnd"/>
      <w:r w:rsidRPr="009912CF">
        <w:rPr>
          <w:color w:val="E36C0A"/>
          <w:sz w:val="16"/>
          <w:szCs w:val="14"/>
        </w:rPr>
        <w:t xml:space="preserve">, da det har feltet </w:t>
      </w:r>
      <w:proofErr w:type="spellStart"/>
      <w:r w:rsidRPr="009912CF">
        <w:rPr>
          <w:color w:val="E36C0A"/>
          <w:sz w:val="16"/>
          <w:szCs w:val="14"/>
        </w:rPr>
        <w:t>husnr</w:t>
      </w:r>
      <w:proofErr w:type="spellEnd"/>
      <w:r w:rsidRPr="009912CF">
        <w:rPr>
          <w:color w:val="E36C0A"/>
          <w:sz w:val="16"/>
          <w:szCs w:val="14"/>
        </w:rPr>
        <w:t xml:space="preserve">, se side </w:t>
      </w:r>
      <w:r w:rsidR="009A234D">
        <w:rPr>
          <w:color w:val="E36C0A"/>
          <w:sz w:val="16"/>
          <w:szCs w:val="14"/>
        </w:rPr>
        <w:t>197</w:t>
      </w:r>
      <w:r w:rsidRPr="009912CF">
        <w:rPr>
          <w:color w:val="E36C0A"/>
          <w:sz w:val="16"/>
          <w:szCs w:val="14"/>
        </w:rPr>
        <w:t xml:space="preserve"> i specifikation. </w:t>
      </w:r>
    </w:p>
    <w:p w14:paraId="66BBC7F8" w14:textId="77777777" w:rsidR="00FC0489" w:rsidRDefault="00FC0489" w:rsidP="00F36597">
      <w:pPr>
        <w:spacing w:after="0"/>
        <w:rPr>
          <w:sz w:val="16"/>
          <w:szCs w:val="14"/>
        </w:rPr>
      </w:pPr>
    </w:p>
    <w:p w14:paraId="7428AE2A" w14:textId="77777777" w:rsidR="00F36597" w:rsidRDefault="00F36597" w:rsidP="00F36597">
      <w:pPr>
        <w:spacing w:after="0"/>
        <w:rPr>
          <w:sz w:val="16"/>
          <w:szCs w:val="14"/>
        </w:rPr>
      </w:pPr>
    </w:p>
    <w:p w14:paraId="40C7A950" w14:textId="77777777" w:rsidR="00402CF1" w:rsidRDefault="00402CF1" w:rsidP="00CC6607">
      <w:pPr>
        <w:pStyle w:val="Overskrift1"/>
      </w:pPr>
      <w:bookmarkStart w:id="9" w:name="_Toc63352060"/>
      <w:r>
        <w:t>Ændringer til specifikationen</w:t>
      </w:r>
      <w:bookmarkEnd w:id="9"/>
    </w:p>
    <w:p w14:paraId="1DDFA670" w14:textId="77777777" w:rsidR="00096424" w:rsidRDefault="00096424" w:rsidP="00096424">
      <w:pPr>
        <w:spacing w:after="0"/>
        <w:rPr>
          <w:sz w:val="16"/>
          <w:szCs w:val="14"/>
        </w:rPr>
      </w:pPr>
      <w:bookmarkStart w:id="10" w:name="_Hlk59524891"/>
    </w:p>
    <w:p w14:paraId="31606B79" w14:textId="2FA8C988" w:rsidR="00096424" w:rsidRPr="00096424" w:rsidRDefault="00096424" w:rsidP="00096424">
      <w:pPr>
        <w:rPr>
          <w:b/>
          <w:bCs/>
        </w:rPr>
      </w:pPr>
      <w:bookmarkStart w:id="11" w:name="_Hlk59525372"/>
      <w:bookmarkEnd w:id="10"/>
      <w:r w:rsidRPr="00096424">
        <w:rPr>
          <w:b/>
          <w:bCs/>
        </w:rPr>
        <w:t>Fotoforbindelse (7900)</w:t>
      </w:r>
      <w:r w:rsidR="00FC0489">
        <w:rPr>
          <w:b/>
          <w:bCs/>
        </w:rPr>
        <w:t xml:space="preserve"> og </w:t>
      </w:r>
      <w:r w:rsidRPr="00096424">
        <w:rPr>
          <w:b/>
          <w:bCs/>
        </w:rPr>
        <w:t>Foto (7901)</w:t>
      </w:r>
      <w:r>
        <w:rPr>
          <w:b/>
          <w:bCs/>
        </w:rPr>
        <w:t>:</w:t>
      </w:r>
    </w:p>
    <w:p w14:paraId="5DD6CAE9" w14:textId="22281F1D" w:rsidR="00C440B8" w:rsidRDefault="00FC0489" w:rsidP="00810A57">
      <w:r>
        <w:t>De</w:t>
      </w:r>
      <w:r w:rsidR="005A6AD3">
        <w:t xml:space="preserve">r </w:t>
      </w:r>
      <w:r>
        <w:t>er her suppleret med et helt nyt afsnit</w:t>
      </w:r>
      <w:bookmarkEnd w:id="11"/>
      <w:r>
        <w:t xml:space="preserve"> i specifikationen</w:t>
      </w:r>
      <w:r w:rsidR="009A234D">
        <w:t xml:space="preserve">, se side 231, som omhandler en implementeret billedunderstøttelse i </w:t>
      </w:r>
      <w:proofErr w:type="spellStart"/>
      <w:r w:rsidR="009A234D">
        <w:t>GeoFA</w:t>
      </w:r>
      <w:proofErr w:type="spellEnd"/>
      <w:r>
        <w:t>.</w:t>
      </w:r>
    </w:p>
    <w:p w14:paraId="0636892F" w14:textId="77777777" w:rsidR="009A234D" w:rsidRDefault="009A234D" w:rsidP="009A234D">
      <w:r>
        <w:t>Som det ses, introduceres der 2 måder at tilknytte billeder til objekter:</w:t>
      </w:r>
    </w:p>
    <w:p w14:paraId="12B9E0A2" w14:textId="77777777" w:rsidR="009A234D" w:rsidRDefault="009A234D" w:rsidP="009A234D">
      <w:pPr>
        <w:pStyle w:val="Listeafsnit"/>
        <w:numPr>
          <w:ilvl w:val="0"/>
          <w:numId w:val="8"/>
        </w:numPr>
      </w:pPr>
      <w:r>
        <w:t xml:space="preserve">De eksisterende </w:t>
      </w:r>
      <w:proofErr w:type="spellStart"/>
      <w:r>
        <w:t>foto_link</w:t>
      </w:r>
      <w:proofErr w:type="spellEnd"/>
      <w:r>
        <w:t xml:space="preserve"> felterne</w:t>
      </w:r>
    </w:p>
    <w:p w14:paraId="75398113" w14:textId="5C8507B3" w:rsidR="009A234D" w:rsidRDefault="009A234D" w:rsidP="009A234D">
      <w:pPr>
        <w:pStyle w:val="Listeafsnit"/>
        <w:numPr>
          <w:ilvl w:val="0"/>
          <w:numId w:val="8"/>
        </w:numPr>
      </w:pPr>
      <w:r>
        <w:t xml:space="preserve">De nye </w:t>
      </w:r>
      <w:proofErr w:type="spellStart"/>
      <w:r>
        <w:t>geofafoto</w:t>
      </w:r>
      <w:proofErr w:type="spellEnd"/>
      <w:r>
        <w:t xml:space="preserve"> felter til den nye implementerede b</w:t>
      </w:r>
      <w:r>
        <w:t>illedunderstøttelse</w:t>
      </w:r>
    </w:p>
    <w:p w14:paraId="0EB9FDFF" w14:textId="001D8896" w:rsidR="009A234D" w:rsidRDefault="009A234D" w:rsidP="009A234D">
      <w:r>
        <w:t>Ad. 1:</w:t>
      </w:r>
    </w:p>
    <w:p w14:paraId="08FAA268" w14:textId="77777777" w:rsidR="009A234D" w:rsidRDefault="009A234D" w:rsidP="009A234D">
      <w:r>
        <w:t xml:space="preserve">De eksisterende </w:t>
      </w:r>
      <w:proofErr w:type="spellStart"/>
      <w:r>
        <w:t>foto_link</w:t>
      </w:r>
      <w:proofErr w:type="spellEnd"/>
      <w:r>
        <w:t xml:space="preserve"> felterne </w:t>
      </w:r>
      <w:proofErr w:type="spellStart"/>
      <w:r>
        <w:t>foto_link</w:t>
      </w:r>
      <w:proofErr w:type="spellEnd"/>
      <w:r>
        <w:t>,</w:t>
      </w:r>
      <w:r w:rsidRPr="00507E19">
        <w:t xml:space="preserve"> </w:t>
      </w:r>
      <w:r>
        <w:t>foto_link1,</w:t>
      </w:r>
      <w:r w:rsidRPr="00507E19">
        <w:t xml:space="preserve"> </w:t>
      </w:r>
      <w:r>
        <w:t xml:space="preserve">foto_link2 og foto_link3 giver mulighed for at indsætte URL’er til billeder placeret fx i kommunes webarkiv. </w:t>
      </w:r>
      <w:r w:rsidRPr="00022109">
        <w:rPr>
          <w:u w:val="single"/>
        </w:rPr>
        <w:t xml:space="preserve">Billederne er altså her placeret hos </w:t>
      </w:r>
      <w:r>
        <w:rPr>
          <w:u w:val="single"/>
        </w:rPr>
        <w:t>kommunen</w:t>
      </w:r>
      <w:r>
        <w:t>.</w:t>
      </w:r>
    </w:p>
    <w:p w14:paraId="2D819831" w14:textId="45755D3F" w:rsidR="009A234D" w:rsidRDefault="009A234D" w:rsidP="009A234D">
      <w:r>
        <w:t>Ad. 2:</w:t>
      </w:r>
    </w:p>
    <w:p w14:paraId="063B4945" w14:textId="42871034" w:rsidR="009A234D" w:rsidRDefault="009A234D" w:rsidP="009A234D">
      <w:r>
        <w:t xml:space="preserve">Billedunderstøttelsen giver mulighed for at uploade billeder til et billedbibliotek og tilknytte dette til et eller flere objekter på tværs af temaerne. </w:t>
      </w:r>
      <w:r w:rsidRPr="00022109">
        <w:rPr>
          <w:u w:val="single"/>
        </w:rPr>
        <w:t xml:space="preserve">Billederne er altså her placeret hos </w:t>
      </w:r>
      <w:proofErr w:type="spellStart"/>
      <w:r w:rsidRPr="00022109">
        <w:rPr>
          <w:u w:val="single"/>
        </w:rPr>
        <w:t>GeoDanmark</w:t>
      </w:r>
      <w:proofErr w:type="spellEnd"/>
      <w:r>
        <w:t>. Billedunderstøttelsen håndtere</w:t>
      </w:r>
      <w:r>
        <w:t>r</w:t>
      </w:r>
      <w:r>
        <w:t xml:space="preserve"> angivelse af oplysninger om copyright, </w:t>
      </w:r>
      <w:r>
        <w:t xml:space="preserve">angivelse af primært foto, </w:t>
      </w:r>
      <w:r>
        <w:t>mv., samt danner automatisk 4 afledte versioner af det uploadede billede i forskellige opløsninger.</w:t>
      </w:r>
    </w:p>
    <w:p w14:paraId="52857E52" w14:textId="19F790EA" w:rsidR="009A234D" w:rsidRDefault="009A234D" w:rsidP="009A234D">
      <w:r>
        <w:t xml:space="preserve">De eksisterende udstillingsview skal suppleres med </w:t>
      </w:r>
      <w:proofErr w:type="spellStart"/>
      <w:r>
        <w:t>geofafoto</w:t>
      </w:r>
      <w:proofErr w:type="spellEnd"/>
      <w:r>
        <w:t xml:space="preserve">-felterne, så brugerne får let adgang til eventuelt tilknyttede foto via URL’er til billederne. Her bedes </w:t>
      </w:r>
      <w:proofErr w:type="spellStart"/>
      <w:r>
        <w:t>Septima</w:t>
      </w:r>
      <w:proofErr w:type="spellEnd"/>
      <w:r>
        <w:t xml:space="preserve"> og </w:t>
      </w:r>
      <w:proofErr w:type="spellStart"/>
      <w:r>
        <w:t>MapCentia</w:t>
      </w:r>
      <w:proofErr w:type="spellEnd"/>
      <w:r>
        <w:t xml:space="preserve"> kontakte hinanden i opgaveløsningen.</w:t>
      </w:r>
    </w:p>
    <w:p w14:paraId="0529FAD5" w14:textId="48629710" w:rsidR="009A234D" w:rsidRDefault="009A234D" w:rsidP="009A234D">
      <w:pPr>
        <w:rPr>
          <w:i/>
          <w:iCs/>
        </w:rPr>
      </w:pPr>
      <w:r>
        <w:rPr>
          <w:i/>
          <w:iCs/>
        </w:rPr>
        <w:t xml:space="preserve">Leverandøren af Udinaturen.dk </w:t>
      </w:r>
      <w:r>
        <w:rPr>
          <w:i/>
          <w:iCs/>
        </w:rPr>
        <w:t>(</w:t>
      </w:r>
      <w:proofErr w:type="spellStart"/>
      <w:r>
        <w:rPr>
          <w:i/>
          <w:iCs/>
        </w:rPr>
        <w:t>ProActive</w:t>
      </w:r>
      <w:proofErr w:type="spellEnd"/>
      <w:r>
        <w:rPr>
          <w:i/>
          <w:iCs/>
        </w:rPr>
        <w:t xml:space="preserve">) </w:t>
      </w:r>
      <w:r>
        <w:rPr>
          <w:i/>
          <w:iCs/>
        </w:rPr>
        <w:t>har lavet noget i databasen til inspiration:</w:t>
      </w:r>
    </w:p>
    <w:p w14:paraId="36888370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  <w:lang w:val="en-US"/>
        </w:rPr>
      </w:pPr>
      <w:r w:rsidRPr="00FD535C">
        <w:rPr>
          <w:rFonts w:ascii="Courier New" w:hAnsi="Courier New" w:cs="Courier New"/>
          <w:sz w:val="14"/>
          <w:szCs w:val="12"/>
          <w:lang w:val="en-US"/>
        </w:rPr>
        <w:t>CREATE OR REPLACE VIEW proactive.t_5800_fac_pkt_with_url AS</w:t>
      </w:r>
    </w:p>
    <w:p w14:paraId="2E273329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  <w:lang w:val="en-US"/>
        </w:rPr>
      </w:pPr>
      <w:r w:rsidRPr="00FD535C">
        <w:rPr>
          <w:rFonts w:ascii="Courier New" w:hAnsi="Courier New" w:cs="Courier New"/>
          <w:sz w:val="14"/>
          <w:szCs w:val="12"/>
          <w:lang w:val="en-US"/>
        </w:rPr>
        <w:t>SELECT t_5800_fac_pkt.temakode,    t_5800_fac_pkt.temanavn,    t_5800_fac_pkt.objekt_id,    t_5800_fac_pkt.versions_id,    t_5800_fac_pkt.systid_fra,    t_5800_fac_pkt.systid_til,    t_5800_fac_pkt.oprettet,    t_5800_fac_pkt.cvr_kode,    t_5800_fac_pkt.cvr_navn,    t_5800_fac_pkt.kommunekode,    t_5800_fac_pkt.bruger_id,    t_5800_fac_pkt.oprindkode,    t_5800_fac_pkt.oprindelse,    t_5800_fac_pkt.statuskode,    t_5800_fac_pkt.status,    t_5800_fac_pkt.off_kode,    t_5800_fac_pkt.offentlig,    t_5800_fac_pkt.facil_ty_k,    t_5800_fac_pkt.facil_ty,    t_5800_fac_pkt.navn,    t_5800_fac_pkt.beskrivels,    t_5800_fac_pkt.lang_beskr,    t_5800_fac_pkt.uk_k_beskr,    t_5800_fac_pkt.uk_l_beskr,    t_5800_fac_pkt.d_k_beskr,    t_5800_fac_pkt.d_l_beskr,    t_5800_fac_pkt.ansvar_org,    t_5800_fac_pkt.kontak_ved,    t_5800_fac_pkt.handicap_k,    t_5800_fac_pkt.handicap,    t_5800_fac_pkt.saeson_k,    t_5800_fac_pkt.saeson,    t_5800_fac_pkt.saeson_st,    t_5800_fac_pkt.saeson_sl,    t_5800_fac_pkt.doegnaab_k,    t_5800_fac_pkt.doegnaab,    t_5800_fac_pkt.vandhane_k,    t_5800_fac_pkt.vandhane,    t_5800_fac_pkt.bemand_k,    t_5800_fac_pkt.bemand,    t_5800_fac_pkt.betaling_k,    t_5800_fac_pkt.betaling,    t_5800_fac_pkt.book_k,    t_5800_fac_pkt.book,    t_5800_fac_pkt.antal_pl,    t_5800_fac_pkt.foto_link1,    t_5800_fac_pkt.foto_link2,    t_5800_fac_pkt.filmlink,    t_5800_fac_pkt.adr_id,    t_5800_fac_pkt.ansva_v_k,    t_5800_fac_pkt.ansva_v,    t_5800_fac_pkt.link,    t_5800_fac_pkt.geometri,</w:t>
      </w:r>
    </w:p>
    <w:p w14:paraId="30E26CB5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  <w:lang w:val="en-US"/>
        </w:rPr>
      </w:pPr>
      <w:r w:rsidRPr="00FD535C">
        <w:rPr>
          <w:rFonts w:ascii="Courier New" w:hAnsi="Courier New" w:cs="Courier New"/>
          <w:sz w:val="14"/>
          <w:szCs w:val="12"/>
          <w:lang w:val="en-US"/>
        </w:rPr>
        <w:t>(('https://mapcentia-www.s3-eu-west-1.amazonaws.com/</w:t>
      </w:r>
      <w:proofErr w:type="spellStart"/>
      <w:r w:rsidRPr="00FD535C">
        <w:rPr>
          <w:rFonts w:ascii="Courier New" w:hAnsi="Courier New" w:cs="Courier New"/>
          <w:sz w:val="14"/>
          <w:szCs w:val="12"/>
          <w:lang w:val="en-US"/>
        </w:rPr>
        <w:t>fkg</w:t>
      </w:r>
      <w:proofErr w:type="spellEnd"/>
      <w:r w:rsidRPr="00FD535C">
        <w:rPr>
          <w:rFonts w:ascii="Courier New" w:hAnsi="Courier New" w:cs="Courier New"/>
          <w:sz w:val="14"/>
          <w:szCs w:val="12"/>
          <w:lang w:val="en-US"/>
        </w:rPr>
        <w:t>/'::text || t_7901_</w:t>
      </w:r>
      <w:proofErr w:type="gramStart"/>
      <w:r w:rsidRPr="00FD535C">
        <w:rPr>
          <w:rFonts w:ascii="Courier New" w:hAnsi="Courier New" w:cs="Courier New"/>
          <w:sz w:val="14"/>
          <w:szCs w:val="12"/>
          <w:lang w:val="en-US"/>
        </w:rPr>
        <w:t>foto.objekt</w:t>
      </w:r>
      <w:proofErr w:type="gramEnd"/>
      <w:r w:rsidRPr="00FD535C">
        <w:rPr>
          <w:rFonts w:ascii="Courier New" w:hAnsi="Courier New" w:cs="Courier New"/>
          <w:sz w:val="14"/>
          <w:szCs w:val="12"/>
          <w:lang w:val="en-US"/>
        </w:rPr>
        <w:t xml:space="preserve">_id) || '.jpg'::text) AS </w:t>
      </w:r>
      <w:proofErr w:type="spellStart"/>
      <w:r w:rsidRPr="00FD535C">
        <w:rPr>
          <w:rFonts w:ascii="Courier New" w:hAnsi="Courier New" w:cs="Courier New"/>
          <w:sz w:val="14"/>
          <w:szCs w:val="12"/>
          <w:lang w:val="en-US"/>
        </w:rPr>
        <w:t>foto_url</w:t>
      </w:r>
      <w:proofErr w:type="spellEnd"/>
    </w:p>
    <w:p w14:paraId="79713A29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</w:rPr>
      </w:pPr>
      <w:r w:rsidRPr="00FD535C">
        <w:rPr>
          <w:rFonts w:ascii="Courier New" w:hAnsi="Courier New" w:cs="Courier New"/>
          <w:sz w:val="14"/>
          <w:szCs w:val="12"/>
        </w:rPr>
        <w:t xml:space="preserve">FROM ((t_5800_fac_pkt </w:t>
      </w:r>
    </w:p>
    <w:p w14:paraId="07D13201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</w:rPr>
      </w:pPr>
      <w:r w:rsidRPr="00FD535C">
        <w:rPr>
          <w:rFonts w:ascii="Courier New" w:hAnsi="Courier New" w:cs="Courier New"/>
          <w:sz w:val="14"/>
          <w:szCs w:val="12"/>
        </w:rPr>
        <w:lastRenderedPageBreak/>
        <w:t>LEFT JOIN t_7900_fotoforbindelse ON ((t_5800_fac_</w:t>
      </w:r>
      <w:proofErr w:type="gramStart"/>
      <w:r w:rsidRPr="00FD535C">
        <w:rPr>
          <w:rFonts w:ascii="Courier New" w:hAnsi="Courier New" w:cs="Courier New"/>
          <w:sz w:val="14"/>
          <w:szCs w:val="12"/>
        </w:rPr>
        <w:t>pkt.objekt</w:t>
      </w:r>
      <w:proofErr w:type="gramEnd"/>
      <w:r w:rsidRPr="00FD535C">
        <w:rPr>
          <w:rFonts w:ascii="Courier New" w:hAnsi="Courier New" w:cs="Courier New"/>
          <w:sz w:val="14"/>
          <w:szCs w:val="12"/>
        </w:rPr>
        <w:t>_id = t_7900_fotoforbindelse.foto_objek)))</w:t>
      </w:r>
    </w:p>
    <w:p w14:paraId="7F78149F" w14:textId="77777777" w:rsidR="009A234D" w:rsidRPr="00FD535C" w:rsidRDefault="009A234D" w:rsidP="009A234D">
      <w:pPr>
        <w:spacing w:after="0"/>
        <w:rPr>
          <w:rFonts w:ascii="Courier New" w:hAnsi="Courier New" w:cs="Courier New"/>
          <w:sz w:val="14"/>
          <w:szCs w:val="12"/>
        </w:rPr>
      </w:pPr>
      <w:r w:rsidRPr="00FD535C">
        <w:rPr>
          <w:rFonts w:ascii="Courier New" w:hAnsi="Courier New" w:cs="Courier New"/>
          <w:sz w:val="14"/>
          <w:szCs w:val="12"/>
        </w:rPr>
        <w:t>LEFT JOIN t_7901_foto ON ((t_7900_</w:t>
      </w:r>
      <w:proofErr w:type="gramStart"/>
      <w:r w:rsidRPr="00FD535C">
        <w:rPr>
          <w:rFonts w:ascii="Courier New" w:hAnsi="Courier New" w:cs="Courier New"/>
          <w:sz w:val="14"/>
          <w:szCs w:val="12"/>
        </w:rPr>
        <w:t>fotoforbindelse.foto</w:t>
      </w:r>
      <w:proofErr w:type="gramEnd"/>
      <w:r w:rsidRPr="00FD535C">
        <w:rPr>
          <w:rFonts w:ascii="Courier New" w:hAnsi="Courier New" w:cs="Courier New"/>
          <w:sz w:val="14"/>
          <w:szCs w:val="12"/>
        </w:rPr>
        <w:t>_lokat = t_7901_foto.objekt_id)))</w:t>
      </w:r>
    </w:p>
    <w:p w14:paraId="3CBC03CF" w14:textId="77777777" w:rsidR="009A234D" w:rsidRDefault="009A234D" w:rsidP="009A234D">
      <w:pPr>
        <w:spacing w:after="0"/>
        <w:rPr>
          <w:rFonts w:ascii="Courier New" w:hAnsi="Courier New" w:cs="Courier New"/>
          <w:sz w:val="14"/>
          <w:szCs w:val="12"/>
        </w:rPr>
      </w:pPr>
      <w:r w:rsidRPr="00205DF8">
        <w:rPr>
          <w:rFonts w:ascii="Courier New" w:hAnsi="Courier New" w:cs="Courier New"/>
          <w:sz w:val="14"/>
          <w:szCs w:val="12"/>
        </w:rPr>
        <w:t>WHERE (t_7900_</w:t>
      </w:r>
      <w:proofErr w:type="gramStart"/>
      <w:r w:rsidRPr="00205DF8">
        <w:rPr>
          <w:rFonts w:ascii="Courier New" w:hAnsi="Courier New" w:cs="Courier New"/>
          <w:sz w:val="14"/>
          <w:szCs w:val="12"/>
        </w:rPr>
        <w:t>fotoforbindelse.foto</w:t>
      </w:r>
      <w:proofErr w:type="gramEnd"/>
      <w:r w:rsidRPr="00205DF8">
        <w:rPr>
          <w:rFonts w:ascii="Courier New" w:hAnsi="Courier New" w:cs="Courier New"/>
          <w:sz w:val="14"/>
          <w:szCs w:val="12"/>
        </w:rPr>
        <w:t>_lokat IS NOT NULL);</w:t>
      </w:r>
    </w:p>
    <w:p w14:paraId="742AA6F7" w14:textId="5A049C02" w:rsidR="009912CF" w:rsidRDefault="009912CF">
      <w:pPr>
        <w:rPr>
          <w:rFonts w:asciiTheme="majorHAnsi" w:eastAsiaTheme="majorEastAsia" w:hAnsiTheme="majorHAnsi" w:cstheme="majorBidi"/>
          <w:b/>
          <w:sz w:val="32"/>
          <w:szCs w:val="28"/>
        </w:rPr>
      </w:pPr>
    </w:p>
    <w:p w14:paraId="6B8FCBBC" w14:textId="39E14AF7" w:rsidR="00253CF7" w:rsidRDefault="0005753D" w:rsidP="00253CF7">
      <w:pPr>
        <w:pStyle w:val="Overskrift1"/>
      </w:pPr>
      <w:bookmarkStart w:id="12" w:name="_Toc63352061"/>
      <w:r>
        <w:t>Andet</w:t>
      </w:r>
      <w:bookmarkEnd w:id="12"/>
    </w:p>
    <w:p w14:paraId="2C17BBB9" w14:textId="3526C251" w:rsidR="00582CED" w:rsidRPr="00096424" w:rsidRDefault="00582CED" w:rsidP="00582CED">
      <w:pPr>
        <w:rPr>
          <w:b/>
          <w:bCs/>
        </w:rPr>
      </w:pPr>
      <w:r>
        <w:rPr>
          <w:b/>
          <w:bCs/>
        </w:rPr>
        <w:t>Adresseoplysninger:</w:t>
      </w:r>
    </w:p>
    <w:p w14:paraId="1E981E49" w14:textId="533C7F8C" w:rsidR="00582CED" w:rsidRDefault="00582CED" w:rsidP="00253CF7">
      <w:r>
        <w:t xml:space="preserve">Som det kan ses, skal feltet </w:t>
      </w:r>
      <w:proofErr w:type="spellStart"/>
      <w:r>
        <w:t>adr_id</w:t>
      </w:r>
      <w:proofErr w:type="spellEnd"/>
      <w:r>
        <w:t xml:space="preserve"> implementeres, som </w:t>
      </w:r>
      <w:r w:rsidR="00507E19">
        <w:t xml:space="preserve">kan indeholde </w:t>
      </w:r>
      <w:r>
        <w:t xml:space="preserve">en entydig databasenøgle fra det officielle adresseregister (UUID). </w:t>
      </w:r>
      <w:r w:rsidR="00507E19">
        <w:t xml:space="preserve">Feltet vil blive tilknyttet temaer, som i forvejen har adresseoplysninger i form af vejkode, vejnavn, </w:t>
      </w:r>
      <w:proofErr w:type="spellStart"/>
      <w:r w:rsidR="00507E19">
        <w:t>cvf_vejkode</w:t>
      </w:r>
      <w:proofErr w:type="spellEnd"/>
      <w:r w:rsidR="00507E19">
        <w:t xml:space="preserve">, </w:t>
      </w:r>
      <w:proofErr w:type="spellStart"/>
      <w:r w:rsidR="00507E19">
        <w:t>husnr</w:t>
      </w:r>
      <w:proofErr w:type="spellEnd"/>
      <w:r w:rsidR="00507E19">
        <w:t xml:space="preserve">, </w:t>
      </w:r>
      <w:proofErr w:type="spellStart"/>
      <w:r w:rsidR="00507E19">
        <w:t>postnr</w:t>
      </w:r>
      <w:proofErr w:type="spellEnd"/>
      <w:r w:rsidR="00507E19">
        <w:t xml:space="preserve"> og </w:t>
      </w:r>
      <w:proofErr w:type="spellStart"/>
      <w:r w:rsidR="00507E19">
        <w:t>postnr_by</w:t>
      </w:r>
      <w:proofErr w:type="spellEnd"/>
      <w:r w:rsidR="00507E19">
        <w:t>.</w:t>
      </w:r>
    </w:p>
    <w:p w14:paraId="19B5DC0B" w14:textId="6AD6406E" w:rsidR="00507E19" w:rsidRPr="0005753D" w:rsidRDefault="0005753D" w:rsidP="00253CF7">
      <w:proofErr w:type="spellStart"/>
      <w:r>
        <w:t>MapCentia</w:t>
      </w:r>
      <w:proofErr w:type="spellEnd"/>
      <w:r>
        <w:t xml:space="preserve"> vil på baggrund af en </w:t>
      </w:r>
      <w:r w:rsidR="00507E19" w:rsidRPr="0005753D">
        <w:t>dagligt ajourfør</w:t>
      </w:r>
      <w:r w:rsidRPr="0005753D">
        <w:t>t</w:t>
      </w:r>
      <w:r w:rsidR="00507E19" w:rsidRPr="0005753D">
        <w:t xml:space="preserve"> adresse tabel automatisk supplere/overskrive oplysningerne i felterne vejkode, vejnavn, </w:t>
      </w:r>
      <w:proofErr w:type="spellStart"/>
      <w:r w:rsidR="00507E19" w:rsidRPr="0005753D">
        <w:t>cvf_vejkode</w:t>
      </w:r>
      <w:proofErr w:type="spellEnd"/>
      <w:r w:rsidR="00507E19" w:rsidRPr="0005753D">
        <w:t xml:space="preserve">, </w:t>
      </w:r>
      <w:proofErr w:type="spellStart"/>
      <w:r w:rsidR="00507E19" w:rsidRPr="0005753D">
        <w:t>husnr</w:t>
      </w:r>
      <w:proofErr w:type="spellEnd"/>
      <w:r w:rsidR="00507E19" w:rsidRPr="0005753D">
        <w:t xml:space="preserve">, </w:t>
      </w:r>
      <w:proofErr w:type="spellStart"/>
      <w:r w:rsidR="00507E19" w:rsidRPr="0005753D">
        <w:t>postnr</w:t>
      </w:r>
      <w:proofErr w:type="spellEnd"/>
      <w:r w:rsidR="00507E19" w:rsidRPr="0005753D">
        <w:t xml:space="preserve"> og </w:t>
      </w:r>
      <w:proofErr w:type="spellStart"/>
      <w:r w:rsidR="00507E19" w:rsidRPr="0005753D">
        <w:t>postnr_by</w:t>
      </w:r>
      <w:proofErr w:type="spellEnd"/>
      <w:r w:rsidR="00507E19" w:rsidRPr="0005753D">
        <w:t xml:space="preserve">, hvis </w:t>
      </w:r>
      <w:proofErr w:type="spellStart"/>
      <w:r w:rsidR="00507E19" w:rsidRPr="0005753D">
        <w:t>adr_id</w:t>
      </w:r>
      <w:proofErr w:type="spellEnd"/>
      <w:r w:rsidR="00507E19" w:rsidRPr="0005753D">
        <w:t xml:space="preserve"> er udfyldt</w:t>
      </w:r>
      <w:r w:rsidRPr="0005753D">
        <w:t>.</w:t>
      </w:r>
    </w:p>
    <w:p w14:paraId="6FD6519B" w14:textId="413161AC" w:rsidR="00022109" w:rsidRPr="00096424" w:rsidRDefault="0005753D" w:rsidP="00022109">
      <w:pPr>
        <w:rPr>
          <w:b/>
          <w:bCs/>
        </w:rPr>
      </w:pPr>
      <w:r>
        <w:rPr>
          <w:b/>
          <w:bCs/>
        </w:rPr>
        <w:t>Check for brudte l</w:t>
      </w:r>
      <w:r w:rsidR="00022109">
        <w:rPr>
          <w:b/>
          <w:bCs/>
        </w:rPr>
        <w:t>ink</w:t>
      </w:r>
      <w:r>
        <w:rPr>
          <w:b/>
          <w:bCs/>
        </w:rPr>
        <w:t>s:</w:t>
      </w:r>
    </w:p>
    <w:p w14:paraId="4BEEDBB7" w14:textId="77777777" w:rsidR="0005753D" w:rsidRPr="0005753D" w:rsidRDefault="0005753D" w:rsidP="00022109">
      <w:proofErr w:type="spellStart"/>
      <w:r w:rsidRPr="0005753D">
        <w:t>MapCentia</w:t>
      </w:r>
      <w:proofErr w:type="spellEnd"/>
      <w:r w:rsidRPr="0005753D">
        <w:t xml:space="preserve"> vil lave en rutine som tjekker for brudte links.</w:t>
      </w:r>
    </w:p>
    <w:p w14:paraId="735FE150" w14:textId="06B2913E" w:rsidR="00022109" w:rsidRPr="00520F0E" w:rsidRDefault="00022109" w:rsidP="00022109">
      <w:pPr>
        <w:rPr>
          <w:b/>
          <w:bCs/>
        </w:rPr>
      </w:pPr>
      <w:proofErr w:type="spellStart"/>
      <w:r w:rsidRPr="00520F0E">
        <w:rPr>
          <w:b/>
          <w:bCs/>
        </w:rPr>
        <w:t>Facilitet_</w:t>
      </w:r>
      <w:r>
        <w:rPr>
          <w:b/>
          <w:bCs/>
        </w:rPr>
        <w:t>linje</w:t>
      </w:r>
      <w:proofErr w:type="spellEnd"/>
      <w:r>
        <w:rPr>
          <w:b/>
          <w:bCs/>
        </w:rPr>
        <w:t xml:space="preserve"> </w:t>
      </w:r>
      <w:r w:rsidRPr="00520F0E">
        <w:rPr>
          <w:b/>
          <w:bCs/>
        </w:rPr>
        <w:t>(580</w:t>
      </w:r>
      <w:r>
        <w:rPr>
          <w:b/>
          <w:bCs/>
        </w:rPr>
        <w:t>2</w:t>
      </w:r>
      <w:r w:rsidRPr="00520F0E">
        <w:rPr>
          <w:b/>
          <w:bCs/>
        </w:rPr>
        <w:t>)</w:t>
      </w:r>
      <w:r>
        <w:rPr>
          <w:b/>
          <w:bCs/>
        </w:rPr>
        <w:t xml:space="preserve"> og </w:t>
      </w:r>
      <w:proofErr w:type="spellStart"/>
      <w:r>
        <w:rPr>
          <w:b/>
          <w:bCs/>
        </w:rPr>
        <w:t>gpx</w:t>
      </w:r>
      <w:proofErr w:type="spellEnd"/>
      <w:r w:rsidRPr="00520F0E">
        <w:rPr>
          <w:b/>
          <w:bCs/>
        </w:rPr>
        <w:t>:</w:t>
      </w:r>
    </w:p>
    <w:p w14:paraId="6A0AA6F1" w14:textId="3948F6E1" w:rsidR="0005753D" w:rsidRDefault="0005753D" w:rsidP="00022109">
      <w:proofErr w:type="spellStart"/>
      <w:r w:rsidRPr="0005753D">
        <w:t>MapCentia</w:t>
      </w:r>
      <w:proofErr w:type="spellEnd"/>
      <w:r w:rsidRPr="0005753D">
        <w:t xml:space="preserve"> vil </w:t>
      </w:r>
      <w:r w:rsidR="00022109" w:rsidRPr="0005753D">
        <w:t xml:space="preserve">automatisk at generere </w:t>
      </w:r>
      <w:proofErr w:type="spellStart"/>
      <w:r w:rsidR="00022109" w:rsidRPr="0005753D">
        <w:t>gpx</w:t>
      </w:r>
      <w:proofErr w:type="spellEnd"/>
      <w:r w:rsidR="00022109" w:rsidRPr="0005753D">
        <w:t xml:space="preserve">-filer, placere dem i en mappe og skrive URL’en til </w:t>
      </w:r>
      <w:proofErr w:type="spellStart"/>
      <w:r w:rsidR="00022109" w:rsidRPr="0005753D">
        <w:t>gpx</w:t>
      </w:r>
      <w:proofErr w:type="spellEnd"/>
      <w:r w:rsidR="00022109" w:rsidRPr="0005753D">
        <w:t xml:space="preserve">-filen i feltet </w:t>
      </w:r>
      <w:proofErr w:type="spellStart"/>
      <w:r w:rsidR="00022109" w:rsidRPr="0005753D">
        <w:t>gpx_link</w:t>
      </w:r>
      <w:proofErr w:type="spellEnd"/>
      <w:r w:rsidRPr="0005753D">
        <w:t xml:space="preserve"> for facilitet, rute.</w:t>
      </w:r>
    </w:p>
    <w:p w14:paraId="3F33DCC5" w14:textId="43A952E6" w:rsidR="0005753D" w:rsidRDefault="0005753D" w:rsidP="00022109"/>
    <w:p w14:paraId="51DE1985" w14:textId="5085E699" w:rsidR="0005753D" w:rsidRDefault="0005753D" w:rsidP="00022109"/>
    <w:p w14:paraId="3BEC48E9" w14:textId="77777777" w:rsidR="0005753D" w:rsidRPr="0005753D" w:rsidRDefault="0005753D" w:rsidP="00022109"/>
    <w:sectPr w:rsidR="0005753D" w:rsidRPr="0005753D" w:rsidSect="00940B3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AAB7" w14:textId="77777777" w:rsidR="008F214B" w:rsidRDefault="008F214B" w:rsidP="00940B32">
      <w:pPr>
        <w:spacing w:after="0" w:line="240" w:lineRule="auto"/>
      </w:pPr>
      <w:r>
        <w:separator/>
      </w:r>
    </w:p>
  </w:endnote>
  <w:endnote w:type="continuationSeparator" w:id="0">
    <w:p w14:paraId="5F63B0C4" w14:textId="77777777" w:rsidR="008F214B" w:rsidRDefault="008F214B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8634612"/>
      <w:docPartObj>
        <w:docPartGallery w:val="Page Numbers (Bottom of Page)"/>
        <w:docPartUnique/>
      </w:docPartObj>
    </w:sdtPr>
    <w:sdtContent>
      <w:p w14:paraId="10B8D8AC" w14:textId="70D1E3FB" w:rsidR="008F214B" w:rsidRDefault="008F214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8F214B" w:rsidRDefault="008F214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1265516"/>
      <w:docPartObj>
        <w:docPartGallery w:val="Page Numbers (Bottom of Page)"/>
        <w:docPartUnique/>
      </w:docPartObj>
    </w:sdtPr>
    <w:sdtContent>
      <w:p w14:paraId="21D9443B" w14:textId="30D2C708" w:rsidR="008F214B" w:rsidRDefault="008F214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8F214B" w:rsidRDefault="008F214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376F" w14:textId="77777777" w:rsidR="008F214B" w:rsidRDefault="008F214B" w:rsidP="00940B32">
      <w:pPr>
        <w:spacing w:after="0" w:line="240" w:lineRule="auto"/>
      </w:pPr>
      <w:r>
        <w:separator/>
      </w:r>
    </w:p>
  </w:footnote>
  <w:footnote w:type="continuationSeparator" w:id="0">
    <w:p w14:paraId="19A50F57" w14:textId="77777777" w:rsidR="008F214B" w:rsidRDefault="008F214B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6361" w14:textId="5AFF18D8" w:rsidR="008F214B" w:rsidRDefault="008F214B">
    <w:pPr>
      <w:pStyle w:val="Sidehoved"/>
    </w:pPr>
    <w:r w:rsidRPr="00040DC1">
      <w:rPr>
        <w:noProof/>
      </w:rPr>
      <w:drawing>
        <wp:anchor distT="0" distB="0" distL="114300" distR="114300" simplePos="0" relativeHeight="251659264" behindDoc="0" locked="0" layoutInCell="1" allowOverlap="1" wp14:anchorId="0769018C" wp14:editId="11CAB99F">
          <wp:simplePos x="0" y="0"/>
          <wp:positionH relativeFrom="column">
            <wp:posOffset>5581650</wp:posOffset>
          </wp:positionH>
          <wp:positionV relativeFrom="paragraph">
            <wp:posOffset>-68580</wp:posOffset>
          </wp:positionV>
          <wp:extent cx="378000" cy="378000"/>
          <wp:effectExtent l="0" t="0" r="3175" b="3175"/>
          <wp:wrapSquare wrapText="bothSides"/>
          <wp:docPr id="4" name="Billede 4" descr="C:\Users\jgje\Dropbox\GeoFyn\Grafik\20190102 Ny grafik\Egne afledte filer\1 LOGOFILER\PNG\Sort\CMYK_Ik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gje\Dropbox\GeoFyn\Grafik\20190102 Ny grafik\Egne afledte filer\1 LOGOFILER\PNG\Sort\CMYK_Ik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0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84D"/>
    <w:multiLevelType w:val="multilevel"/>
    <w:tmpl w:val="90E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C434F"/>
    <w:multiLevelType w:val="hybridMultilevel"/>
    <w:tmpl w:val="FA46E6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D29D1"/>
    <w:multiLevelType w:val="hybridMultilevel"/>
    <w:tmpl w:val="E31C3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0177"/>
    <w:multiLevelType w:val="hybridMultilevel"/>
    <w:tmpl w:val="D16CDB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78D9"/>
    <w:multiLevelType w:val="multilevel"/>
    <w:tmpl w:val="C39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15662E"/>
    <w:multiLevelType w:val="multilevel"/>
    <w:tmpl w:val="A12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A2E30"/>
    <w:multiLevelType w:val="hybridMultilevel"/>
    <w:tmpl w:val="5D3A00D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EA05BD"/>
    <w:multiLevelType w:val="hybridMultilevel"/>
    <w:tmpl w:val="C86093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573"/>
    <w:rsid w:val="00003A60"/>
    <w:rsid w:val="000041BE"/>
    <w:rsid w:val="000050BB"/>
    <w:rsid w:val="000055FB"/>
    <w:rsid w:val="00005E3A"/>
    <w:rsid w:val="00005FAA"/>
    <w:rsid w:val="0001715F"/>
    <w:rsid w:val="00022109"/>
    <w:rsid w:val="000303A6"/>
    <w:rsid w:val="000311F1"/>
    <w:rsid w:val="00031DA6"/>
    <w:rsid w:val="00043769"/>
    <w:rsid w:val="000453AB"/>
    <w:rsid w:val="00051E99"/>
    <w:rsid w:val="000526A3"/>
    <w:rsid w:val="00055C4C"/>
    <w:rsid w:val="0005753D"/>
    <w:rsid w:val="00062E0D"/>
    <w:rsid w:val="00064BF2"/>
    <w:rsid w:val="00066773"/>
    <w:rsid w:val="00071E55"/>
    <w:rsid w:val="00092F62"/>
    <w:rsid w:val="00095221"/>
    <w:rsid w:val="00096424"/>
    <w:rsid w:val="000A70B7"/>
    <w:rsid w:val="000B4796"/>
    <w:rsid w:val="000C4605"/>
    <w:rsid w:val="000C69AB"/>
    <w:rsid w:val="000D615B"/>
    <w:rsid w:val="000D7D58"/>
    <w:rsid w:val="000E23A4"/>
    <w:rsid w:val="000F5485"/>
    <w:rsid w:val="00103005"/>
    <w:rsid w:val="00126C83"/>
    <w:rsid w:val="00132EEA"/>
    <w:rsid w:val="00133F95"/>
    <w:rsid w:val="00135196"/>
    <w:rsid w:val="00136989"/>
    <w:rsid w:val="00147CBD"/>
    <w:rsid w:val="00151592"/>
    <w:rsid w:val="0016161D"/>
    <w:rsid w:val="00166D04"/>
    <w:rsid w:val="001766DD"/>
    <w:rsid w:val="001810A1"/>
    <w:rsid w:val="0018702A"/>
    <w:rsid w:val="001925A4"/>
    <w:rsid w:val="00195E00"/>
    <w:rsid w:val="00195EB0"/>
    <w:rsid w:val="001975E0"/>
    <w:rsid w:val="001B26EB"/>
    <w:rsid w:val="001B466F"/>
    <w:rsid w:val="001B510E"/>
    <w:rsid w:val="001C5397"/>
    <w:rsid w:val="001C5BA4"/>
    <w:rsid w:val="001C6DBF"/>
    <w:rsid w:val="001C7456"/>
    <w:rsid w:val="001D12D1"/>
    <w:rsid w:val="001D77A4"/>
    <w:rsid w:val="001E1AE5"/>
    <w:rsid w:val="001F0120"/>
    <w:rsid w:val="001F4C8C"/>
    <w:rsid w:val="001F52EB"/>
    <w:rsid w:val="001F5A64"/>
    <w:rsid w:val="001F6398"/>
    <w:rsid w:val="00200C58"/>
    <w:rsid w:val="00200F60"/>
    <w:rsid w:val="002018AD"/>
    <w:rsid w:val="00204E7E"/>
    <w:rsid w:val="00205DF8"/>
    <w:rsid w:val="002062F6"/>
    <w:rsid w:val="002117C1"/>
    <w:rsid w:val="002131A6"/>
    <w:rsid w:val="00217B21"/>
    <w:rsid w:val="00224691"/>
    <w:rsid w:val="00224E51"/>
    <w:rsid w:val="00225E9F"/>
    <w:rsid w:val="00232B79"/>
    <w:rsid w:val="00233556"/>
    <w:rsid w:val="00234637"/>
    <w:rsid w:val="00234976"/>
    <w:rsid w:val="002449B0"/>
    <w:rsid w:val="00247C88"/>
    <w:rsid w:val="00253CF7"/>
    <w:rsid w:val="00256FA7"/>
    <w:rsid w:val="00264D13"/>
    <w:rsid w:val="00265FD6"/>
    <w:rsid w:val="00266315"/>
    <w:rsid w:val="0027044C"/>
    <w:rsid w:val="002713EA"/>
    <w:rsid w:val="00271C89"/>
    <w:rsid w:val="00276317"/>
    <w:rsid w:val="00281CC4"/>
    <w:rsid w:val="00286408"/>
    <w:rsid w:val="00287AD2"/>
    <w:rsid w:val="0029397C"/>
    <w:rsid w:val="00293B61"/>
    <w:rsid w:val="00294B49"/>
    <w:rsid w:val="00295400"/>
    <w:rsid w:val="002A5487"/>
    <w:rsid w:val="002A7B64"/>
    <w:rsid w:val="002B1476"/>
    <w:rsid w:val="002B520E"/>
    <w:rsid w:val="002B563A"/>
    <w:rsid w:val="002C1F11"/>
    <w:rsid w:val="002C1F7E"/>
    <w:rsid w:val="002C6600"/>
    <w:rsid w:val="002C7170"/>
    <w:rsid w:val="002D4686"/>
    <w:rsid w:val="002E4FB9"/>
    <w:rsid w:val="002F3815"/>
    <w:rsid w:val="002F795B"/>
    <w:rsid w:val="003057EF"/>
    <w:rsid w:val="003059D0"/>
    <w:rsid w:val="0031512A"/>
    <w:rsid w:val="0031765E"/>
    <w:rsid w:val="00325052"/>
    <w:rsid w:val="00326351"/>
    <w:rsid w:val="00327AEE"/>
    <w:rsid w:val="003317C6"/>
    <w:rsid w:val="0033225D"/>
    <w:rsid w:val="00332E7C"/>
    <w:rsid w:val="00336C17"/>
    <w:rsid w:val="00343562"/>
    <w:rsid w:val="003444C1"/>
    <w:rsid w:val="003448FA"/>
    <w:rsid w:val="00344C20"/>
    <w:rsid w:val="00353313"/>
    <w:rsid w:val="00356B54"/>
    <w:rsid w:val="0035779B"/>
    <w:rsid w:val="00364E23"/>
    <w:rsid w:val="00385285"/>
    <w:rsid w:val="00393F3D"/>
    <w:rsid w:val="00396C35"/>
    <w:rsid w:val="003A297A"/>
    <w:rsid w:val="003A645C"/>
    <w:rsid w:val="003A7AC6"/>
    <w:rsid w:val="003B2E2C"/>
    <w:rsid w:val="003B4076"/>
    <w:rsid w:val="003B4DE3"/>
    <w:rsid w:val="003C7D2D"/>
    <w:rsid w:val="003D4185"/>
    <w:rsid w:val="003D627C"/>
    <w:rsid w:val="003D6DA6"/>
    <w:rsid w:val="003E0E5D"/>
    <w:rsid w:val="003E22A9"/>
    <w:rsid w:val="003E46A3"/>
    <w:rsid w:val="003E7B66"/>
    <w:rsid w:val="003E7C93"/>
    <w:rsid w:val="003F046A"/>
    <w:rsid w:val="003F0810"/>
    <w:rsid w:val="003F3D1E"/>
    <w:rsid w:val="00401528"/>
    <w:rsid w:val="00401962"/>
    <w:rsid w:val="00401B6C"/>
    <w:rsid w:val="004025D2"/>
    <w:rsid w:val="00402CF1"/>
    <w:rsid w:val="0040388A"/>
    <w:rsid w:val="00405559"/>
    <w:rsid w:val="00411697"/>
    <w:rsid w:val="00414E31"/>
    <w:rsid w:val="00416045"/>
    <w:rsid w:val="00417C3B"/>
    <w:rsid w:val="0042048C"/>
    <w:rsid w:val="00426587"/>
    <w:rsid w:val="00437B48"/>
    <w:rsid w:val="004414A4"/>
    <w:rsid w:val="0044335E"/>
    <w:rsid w:val="004444DB"/>
    <w:rsid w:val="00445A97"/>
    <w:rsid w:val="0044633A"/>
    <w:rsid w:val="00451737"/>
    <w:rsid w:val="004607B2"/>
    <w:rsid w:val="00475A22"/>
    <w:rsid w:val="00475B2C"/>
    <w:rsid w:val="00476946"/>
    <w:rsid w:val="00477EAB"/>
    <w:rsid w:val="0048013B"/>
    <w:rsid w:val="004851E6"/>
    <w:rsid w:val="004866A4"/>
    <w:rsid w:val="004867D8"/>
    <w:rsid w:val="00487889"/>
    <w:rsid w:val="00492BFF"/>
    <w:rsid w:val="004A3500"/>
    <w:rsid w:val="004A5AEC"/>
    <w:rsid w:val="004B2141"/>
    <w:rsid w:val="004B6B37"/>
    <w:rsid w:val="004C0410"/>
    <w:rsid w:val="004C53E7"/>
    <w:rsid w:val="004D516D"/>
    <w:rsid w:val="004E1D4B"/>
    <w:rsid w:val="004E1F8C"/>
    <w:rsid w:val="004E7B91"/>
    <w:rsid w:val="004F622F"/>
    <w:rsid w:val="00503261"/>
    <w:rsid w:val="00507E19"/>
    <w:rsid w:val="00510DE4"/>
    <w:rsid w:val="00514379"/>
    <w:rsid w:val="00515DFA"/>
    <w:rsid w:val="005178FF"/>
    <w:rsid w:val="005203BF"/>
    <w:rsid w:val="0052051D"/>
    <w:rsid w:val="00520F0E"/>
    <w:rsid w:val="00522434"/>
    <w:rsid w:val="0052495C"/>
    <w:rsid w:val="005310D3"/>
    <w:rsid w:val="00532019"/>
    <w:rsid w:val="00535EF2"/>
    <w:rsid w:val="00540E45"/>
    <w:rsid w:val="005478C6"/>
    <w:rsid w:val="00552646"/>
    <w:rsid w:val="005568D2"/>
    <w:rsid w:val="005649E5"/>
    <w:rsid w:val="00565DA7"/>
    <w:rsid w:val="00572169"/>
    <w:rsid w:val="005735FF"/>
    <w:rsid w:val="00582CED"/>
    <w:rsid w:val="0059692F"/>
    <w:rsid w:val="00597450"/>
    <w:rsid w:val="005A4F3A"/>
    <w:rsid w:val="005A6AD3"/>
    <w:rsid w:val="005B1E23"/>
    <w:rsid w:val="005B2E5C"/>
    <w:rsid w:val="005B5EC8"/>
    <w:rsid w:val="005B6013"/>
    <w:rsid w:val="005C0B48"/>
    <w:rsid w:val="005C1CB5"/>
    <w:rsid w:val="005D0A1C"/>
    <w:rsid w:val="005D5D6C"/>
    <w:rsid w:val="005D793A"/>
    <w:rsid w:val="005E498D"/>
    <w:rsid w:val="005F1890"/>
    <w:rsid w:val="005F3B0A"/>
    <w:rsid w:val="00603D5F"/>
    <w:rsid w:val="006054A3"/>
    <w:rsid w:val="00605E09"/>
    <w:rsid w:val="006066FE"/>
    <w:rsid w:val="00614833"/>
    <w:rsid w:val="00614FEF"/>
    <w:rsid w:val="00617D5D"/>
    <w:rsid w:val="006202D3"/>
    <w:rsid w:val="00620D6B"/>
    <w:rsid w:val="0063031C"/>
    <w:rsid w:val="006323CD"/>
    <w:rsid w:val="00634767"/>
    <w:rsid w:val="00634FFC"/>
    <w:rsid w:val="0064142A"/>
    <w:rsid w:val="00643703"/>
    <w:rsid w:val="00644691"/>
    <w:rsid w:val="0064763C"/>
    <w:rsid w:val="0065170B"/>
    <w:rsid w:val="00651D07"/>
    <w:rsid w:val="0065416C"/>
    <w:rsid w:val="006571E2"/>
    <w:rsid w:val="0066017A"/>
    <w:rsid w:val="00664AF7"/>
    <w:rsid w:val="00664BD1"/>
    <w:rsid w:val="00676211"/>
    <w:rsid w:val="00681639"/>
    <w:rsid w:val="00691796"/>
    <w:rsid w:val="00696E8A"/>
    <w:rsid w:val="00696F43"/>
    <w:rsid w:val="006A6944"/>
    <w:rsid w:val="006A724D"/>
    <w:rsid w:val="006B21D1"/>
    <w:rsid w:val="006B56CD"/>
    <w:rsid w:val="006D1108"/>
    <w:rsid w:val="006D5779"/>
    <w:rsid w:val="006E3271"/>
    <w:rsid w:val="006E65CD"/>
    <w:rsid w:val="006E7161"/>
    <w:rsid w:val="006F178C"/>
    <w:rsid w:val="006F1DF0"/>
    <w:rsid w:val="006F3AA8"/>
    <w:rsid w:val="00700B99"/>
    <w:rsid w:val="00707A7A"/>
    <w:rsid w:val="007137B5"/>
    <w:rsid w:val="0071786A"/>
    <w:rsid w:val="0072615C"/>
    <w:rsid w:val="00726A5B"/>
    <w:rsid w:val="00726AE6"/>
    <w:rsid w:val="0073425B"/>
    <w:rsid w:val="0074082B"/>
    <w:rsid w:val="0074634C"/>
    <w:rsid w:val="00752275"/>
    <w:rsid w:val="00760641"/>
    <w:rsid w:val="00762CCD"/>
    <w:rsid w:val="007630DA"/>
    <w:rsid w:val="00763524"/>
    <w:rsid w:val="00770E9D"/>
    <w:rsid w:val="00772AF5"/>
    <w:rsid w:val="0077349D"/>
    <w:rsid w:val="00775FB2"/>
    <w:rsid w:val="00781428"/>
    <w:rsid w:val="007855C8"/>
    <w:rsid w:val="00786D13"/>
    <w:rsid w:val="0078795E"/>
    <w:rsid w:val="00787B93"/>
    <w:rsid w:val="0079239B"/>
    <w:rsid w:val="00793DAF"/>
    <w:rsid w:val="007A2915"/>
    <w:rsid w:val="007A339F"/>
    <w:rsid w:val="007A5854"/>
    <w:rsid w:val="007A6088"/>
    <w:rsid w:val="007A7E57"/>
    <w:rsid w:val="007B0A11"/>
    <w:rsid w:val="007B4E03"/>
    <w:rsid w:val="007B77CD"/>
    <w:rsid w:val="007C1330"/>
    <w:rsid w:val="007C5471"/>
    <w:rsid w:val="007C56AD"/>
    <w:rsid w:val="007D2969"/>
    <w:rsid w:val="007D3896"/>
    <w:rsid w:val="007E64D6"/>
    <w:rsid w:val="007F1D44"/>
    <w:rsid w:val="007F3483"/>
    <w:rsid w:val="007F3F87"/>
    <w:rsid w:val="007F4E40"/>
    <w:rsid w:val="007F5BF3"/>
    <w:rsid w:val="00800C62"/>
    <w:rsid w:val="008052C3"/>
    <w:rsid w:val="00806649"/>
    <w:rsid w:val="00807097"/>
    <w:rsid w:val="00810A57"/>
    <w:rsid w:val="0081340F"/>
    <w:rsid w:val="00823D3E"/>
    <w:rsid w:val="00834C7C"/>
    <w:rsid w:val="00837CFB"/>
    <w:rsid w:val="00845E7F"/>
    <w:rsid w:val="00853A54"/>
    <w:rsid w:val="00855690"/>
    <w:rsid w:val="00856BF4"/>
    <w:rsid w:val="00864BF9"/>
    <w:rsid w:val="00867891"/>
    <w:rsid w:val="008756D7"/>
    <w:rsid w:val="008764B9"/>
    <w:rsid w:val="00880D1F"/>
    <w:rsid w:val="00882B76"/>
    <w:rsid w:val="00883758"/>
    <w:rsid w:val="0089427D"/>
    <w:rsid w:val="008A08DD"/>
    <w:rsid w:val="008A60E9"/>
    <w:rsid w:val="008A6A9F"/>
    <w:rsid w:val="008B38E3"/>
    <w:rsid w:val="008B41B0"/>
    <w:rsid w:val="008C0B9C"/>
    <w:rsid w:val="008C2AED"/>
    <w:rsid w:val="008D36F1"/>
    <w:rsid w:val="008D56AD"/>
    <w:rsid w:val="008D6DAF"/>
    <w:rsid w:val="008E2CC1"/>
    <w:rsid w:val="008E6D9C"/>
    <w:rsid w:val="008F1384"/>
    <w:rsid w:val="008F1B60"/>
    <w:rsid w:val="008F214B"/>
    <w:rsid w:val="008F772B"/>
    <w:rsid w:val="00902151"/>
    <w:rsid w:val="00906248"/>
    <w:rsid w:val="009078EA"/>
    <w:rsid w:val="00921B14"/>
    <w:rsid w:val="00932F9E"/>
    <w:rsid w:val="009407D0"/>
    <w:rsid w:val="00940B32"/>
    <w:rsid w:val="00942914"/>
    <w:rsid w:val="009441D9"/>
    <w:rsid w:val="009515AC"/>
    <w:rsid w:val="00952FA4"/>
    <w:rsid w:val="00954EE5"/>
    <w:rsid w:val="00961273"/>
    <w:rsid w:val="00961C97"/>
    <w:rsid w:val="00970513"/>
    <w:rsid w:val="00970D15"/>
    <w:rsid w:val="0097798A"/>
    <w:rsid w:val="00980445"/>
    <w:rsid w:val="00984881"/>
    <w:rsid w:val="009912CF"/>
    <w:rsid w:val="009A234D"/>
    <w:rsid w:val="009A7DD8"/>
    <w:rsid w:val="009B546E"/>
    <w:rsid w:val="009B5874"/>
    <w:rsid w:val="009B76AB"/>
    <w:rsid w:val="009C071A"/>
    <w:rsid w:val="009C7480"/>
    <w:rsid w:val="009D24A1"/>
    <w:rsid w:val="009D2812"/>
    <w:rsid w:val="009D5D47"/>
    <w:rsid w:val="009E68A8"/>
    <w:rsid w:val="00A00127"/>
    <w:rsid w:val="00A01057"/>
    <w:rsid w:val="00A03387"/>
    <w:rsid w:val="00A074CC"/>
    <w:rsid w:val="00A07714"/>
    <w:rsid w:val="00A1563C"/>
    <w:rsid w:val="00A170E8"/>
    <w:rsid w:val="00A22C3C"/>
    <w:rsid w:val="00A24EB2"/>
    <w:rsid w:val="00A252A0"/>
    <w:rsid w:val="00A32F8F"/>
    <w:rsid w:val="00A42C88"/>
    <w:rsid w:val="00A43776"/>
    <w:rsid w:val="00A449DF"/>
    <w:rsid w:val="00A47CBB"/>
    <w:rsid w:val="00A5030E"/>
    <w:rsid w:val="00A5381D"/>
    <w:rsid w:val="00A53C6A"/>
    <w:rsid w:val="00A656CE"/>
    <w:rsid w:val="00A6643E"/>
    <w:rsid w:val="00A729B7"/>
    <w:rsid w:val="00A74668"/>
    <w:rsid w:val="00A75432"/>
    <w:rsid w:val="00A771D0"/>
    <w:rsid w:val="00A778EE"/>
    <w:rsid w:val="00A824CD"/>
    <w:rsid w:val="00A87045"/>
    <w:rsid w:val="00A932C8"/>
    <w:rsid w:val="00AA7DDF"/>
    <w:rsid w:val="00AB0AB7"/>
    <w:rsid w:val="00AB1038"/>
    <w:rsid w:val="00AB3534"/>
    <w:rsid w:val="00AB4820"/>
    <w:rsid w:val="00AC5F12"/>
    <w:rsid w:val="00AC6E3F"/>
    <w:rsid w:val="00AC7869"/>
    <w:rsid w:val="00AC7B86"/>
    <w:rsid w:val="00AD32E2"/>
    <w:rsid w:val="00AE2B23"/>
    <w:rsid w:val="00AE37B6"/>
    <w:rsid w:val="00AE505A"/>
    <w:rsid w:val="00AF43C1"/>
    <w:rsid w:val="00B02F2D"/>
    <w:rsid w:val="00B030E6"/>
    <w:rsid w:val="00B17A70"/>
    <w:rsid w:val="00B25E6F"/>
    <w:rsid w:val="00B32082"/>
    <w:rsid w:val="00B355AE"/>
    <w:rsid w:val="00B37A1B"/>
    <w:rsid w:val="00B51C1D"/>
    <w:rsid w:val="00B52692"/>
    <w:rsid w:val="00B57D40"/>
    <w:rsid w:val="00B57F9A"/>
    <w:rsid w:val="00B650BB"/>
    <w:rsid w:val="00B74645"/>
    <w:rsid w:val="00B81DB9"/>
    <w:rsid w:val="00B86F02"/>
    <w:rsid w:val="00B959B9"/>
    <w:rsid w:val="00BA0BBA"/>
    <w:rsid w:val="00BA431E"/>
    <w:rsid w:val="00BA5C3D"/>
    <w:rsid w:val="00BA682E"/>
    <w:rsid w:val="00BA6A74"/>
    <w:rsid w:val="00BB1576"/>
    <w:rsid w:val="00BB6D75"/>
    <w:rsid w:val="00BB6F3A"/>
    <w:rsid w:val="00BD3AEC"/>
    <w:rsid w:val="00BE77A2"/>
    <w:rsid w:val="00BF4E67"/>
    <w:rsid w:val="00C0079E"/>
    <w:rsid w:val="00C065EA"/>
    <w:rsid w:val="00C0720E"/>
    <w:rsid w:val="00C138AC"/>
    <w:rsid w:val="00C13BE9"/>
    <w:rsid w:val="00C13F98"/>
    <w:rsid w:val="00C16B61"/>
    <w:rsid w:val="00C173E1"/>
    <w:rsid w:val="00C20AA1"/>
    <w:rsid w:val="00C20D49"/>
    <w:rsid w:val="00C25AA9"/>
    <w:rsid w:val="00C25C42"/>
    <w:rsid w:val="00C3363B"/>
    <w:rsid w:val="00C33D59"/>
    <w:rsid w:val="00C367C7"/>
    <w:rsid w:val="00C440B8"/>
    <w:rsid w:val="00C47057"/>
    <w:rsid w:val="00C47F78"/>
    <w:rsid w:val="00C52B6F"/>
    <w:rsid w:val="00C53E7B"/>
    <w:rsid w:val="00C54105"/>
    <w:rsid w:val="00C55DDA"/>
    <w:rsid w:val="00C60F7A"/>
    <w:rsid w:val="00C61400"/>
    <w:rsid w:val="00C70005"/>
    <w:rsid w:val="00C70C19"/>
    <w:rsid w:val="00C71103"/>
    <w:rsid w:val="00C75882"/>
    <w:rsid w:val="00C932B3"/>
    <w:rsid w:val="00C933CD"/>
    <w:rsid w:val="00C93703"/>
    <w:rsid w:val="00C938C0"/>
    <w:rsid w:val="00C945E0"/>
    <w:rsid w:val="00C945F2"/>
    <w:rsid w:val="00C96F0E"/>
    <w:rsid w:val="00C97274"/>
    <w:rsid w:val="00C97C47"/>
    <w:rsid w:val="00CA0D35"/>
    <w:rsid w:val="00CA18AD"/>
    <w:rsid w:val="00CA493E"/>
    <w:rsid w:val="00CA6CDF"/>
    <w:rsid w:val="00CA749C"/>
    <w:rsid w:val="00CB41A5"/>
    <w:rsid w:val="00CB6EEC"/>
    <w:rsid w:val="00CC6607"/>
    <w:rsid w:val="00CD0B84"/>
    <w:rsid w:val="00CE1113"/>
    <w:rsid w:val="00CE3A1B"/>
    <w:rsid w:val="00CE68C0"/>
    <w:rsid w:val="00CF07DD"/>
    <w:rsid w:val="00CF3123"/>
    <w:rsid w:val="00CF37CB"/>
    <w:rsid w:val="00D0422E"/>
    <w:rsid w:val="00D05B7A"/>
    <w:rsid w:val="00D179D3"/>
    <w:rsid w:val="00D206C0"/>
    <w:rsid w:val="00D22264"/>
    <w:rsid w:val="00D22BEF"/>
    <w:rsid w:val="00D26616"/>
    <w:rsid w:val="00D33D5E"/>
    <w:rsid w:val="00D3535A"/>
    <w:rsid w:val="00D36DA7"/>
    <w:rsid w:val="00D37F5F"/>
    <w:rsid w:val="00D4072A"/>
    <w:rsid w:val="00D42DD4"/>
    <w:rsid w:val="00D42F11"/>
    <w:rsid w:val="00D43387"/>
    <w:rsid w:val="00D43840"/>
    <w:rsid w:val="00D4453D"/>
    <w:rsid w:val="00D461B8"/>
    <w:rsid w:val="00D478AD"/>
    <w:rsid w:val="00D54211"/>
    <w:rsid w:val="00D5559F"/>
    <w:rsid w:val="00D604E5"/>
    <w:rsid w:val="00D60B3E"/>
    <w:rsid w:val="00D63087"/>
    <w:rsid w:val="00D72969"/>
    <w:rsid w:val="00D735B3"/>
    <w:rsid w:val="00D90820"/>
    <w:rsid w:val="00D931F9"/>
    <w:rsid w:val="00D95733"/>
    <w:rsid w:val="00DA4CA1"/>
    <w:rsid w:val="00DB3FBC"/>
    <w:rsid w:val="00DB755A"/>
    <w:rsid w:val="00DB7598"/>
    <w:rsid w:val="00DC00E3"/>
    <w:rsid w:val="00DC29A7"/>
    <w:rsid w:val="00DC6947"/>
    <w:rsid w:val="00DD2010"/>
    <w:rsid w:val="00DD365C"/>
    <w:rsid w:val="00DD74B2"/>
    <w:rsid w:val="00DE20AC"/>
    <w:rsid w:val="00DE2E00"/>
    <w:rsid w:val="00DE7D38"/>
    <w:rsid w:val="00DF0872"/>
    <w:rsid w:val="00DF1EC9"/>
    <w:rsid w:val="00DF279B"/>
    <w:rsid w:val="00DF52CA"/>
    <w:rsid w:val="00E030F8"/>
    <w:rsid w:val="00E26BEF"/>
    <w:rsid w:val="00E30C5A"/>
    <w:rsid w:val="00E30F38"/>
    <w:rsid w:val="00E47614"/>
    <w:rsid w:val="00E4763C"/>
    <w:rsid w:val="00E603D1"/>
    <w:rsid w:val="00E61925"/>
    <w:rsid w:val="00E62C70"/>
    <w:rsid w:val="00E65C1A"/>
    <w:rsid w:val="00E6720B"/>
    <w:rsid w:val="00E67DE2"/>
    <w:rsid w:val="00E71889"/>
    <w:rsid w:val="00E726B5"/>
    <w:rsid w:val="00E73BD3"/>
    <w:rsid w:val="00E764A6"/>
    <w:rsid w:val="00E7664B"/>
    <w:rsid w:val="00E7796C"/>
    <w:rsid w:val="00E8627C"/>
    <w:rsid w:val="00E9216E"/>
    <w:rsid w:val="00EA0F84"/>
    <w:rsid w:val="00EA1158"/>
    <w:rsid w:val="00EA54CC"/>
    <w:rsid w:val="00EA6CE5"/>
    <w:rsid w:val="00EA732B"/>
    <w:rsid w:val="00ED61B4"/>
    <w:rsid w:val="00EE472D"/>
    <w:rsid w:val="00EE6D7A"/>
    <w:rsid w:val="00EE73E6"/>
    <w:rsid w:val="00EF20EC"/>
    <w:rsid w:val="00F064CF"/>
    <w:rsid w:val="00F06532"/>
    <w:rsid w:val="00F13497"/>
    <w:rsid w:val="00F1351F"/>
    <w:rsid w:val="00F164A5"/>
    <w:rsid w:val="00F24F48"/>
    <w:rsid w:val="00F32C8E"/>
    <w:rsid w:val="00F36597"/>
    <w:rsid w:val="00F53010"/>
    <w:rsid w:val="00F53931"/>
    <w:rsid w:val="00F561B7"/>
    <w:rsid w:val="00F664C7"/>
    <w:rsid w:val="00F70071"/>
    <w:rsid w:val="00F7546D"/>
    <w:rsid w:val="00F75ADF"/>
    <w:rsid w:val="00F77AAC"/>
    <w:rsid w:val="00F84C15"/>
    <w:rsid w:val="00F8651B"/>
    <w:rsid w:val="00F943FD"/>
    <w:rsid w:val="00F94B9C"/>
    <w:rsid w:val="00F960C1"/>
    <w:rsid w:val="00FA57F6"/>
    <w:rsid w:val="00FA5F8E"/>
    <w:rsid w:val="00FA7A02"/>
    <w:rsid w:val="00FA7BD6"/>
    <w:rsid w:val="00FC0489"/>
    <w:rsid w:val="00FD43F1"/>
    <w:rsid w:val="00FD535C"/>
    <w:rsid w:val="00FE04AE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6E65CD"/>
    <w:rPr>
      <w:color w:val="605E5C"/>
      <w:shd w:val="clear" w:color="auto" w:fill="E1DFDD"/>
    </w:rPr>
  </w:style>
  <w:style w:type="paragraph" w:customStyle="1" w:styleId="Default">
    <w:name w:val="Default"/>
    <w:rsid w:val="00FF1D4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da-DK"/>
    </w:rPr>
  </w:style>
  <w:style w:type="paragraph" w:customStyle="1" w:styleId="xmsonormal">
    <w:name w:val="x_msonormal"/>
    <w:basedOn w:val="Normal"/>
    <w:rsid w:val="0064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xmsonormal">
    <w:name w:val="x_xmsonormal"/>
    <w:basedOn w:val="Normal"/>
    <w:rsid w:val="000B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xmsolistparagraph">
    <w:name w:val="x_xmsolistparagraph"/>
    <w:basedOn w:val="Normal"/>
    <w:rsid w:val="000B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msolistparagraph">
    <w:name w:val="x_msolistparagraph"/>
    <w:basedOn w:val="Normal"/>
    <w:rsid w:val="00BA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337F0F-B1CC-4B09-9945-AC961D28C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2485</TotalTime>
  <Pages>9</Pages>
  <Words>2793</Words>
  <Characters>17041</Characters>
  <Application>Microsoft Office Word</Application>
  <DocSecurity>0</DocSecurity>
  <Lines>142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292</cp:revision>
  <cp:lastPrinted>2021-01-04T16:40:00Z</cp:lastPrinted>
  <dcterms:created xsi:type="dcterms:W3CDTF">2015-07-23T07:50:00Z</dcterms:created>
  <dcterms:modified xsi:type="dcterms:W3CDTF">2021-02-04T16:27:00Z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